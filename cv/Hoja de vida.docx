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A984F" w14:textId="7A97FCDE" w:rsidR="007924DE" w:rsidRDefault="00E36DBA">
      <w:r>
        <w:rPr>
          <w:noProof/>
          <w:lang w:val="en-US" w:eastAsia="en-US"/>
        </w:rPr>
        <w:drawing>
          <wp:inline distT="0" distB="0" distL="0" distR="0" wp14:anchorId="4C05E19B" wp14:editId="667530B0">
            <wp:extent cx="6534150" cy="210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88" cy="213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530" w:type="dxa"/>
        <w:tblLook w:val="0000" w:firstRow="0" w:lastRow="0" w:firstColumn="0" w:lastColumn="0" w:noHBand="0" w:noVBand="0"/>
      </w:tblPr>
      <w:tblGrid>
        <w:gridCol w:w="4952"/>
        <w:gridCol w:w="4578"/>
      </w:tblGrid>
      <w:tr w:rsidR="007924DE" w14:paraId="0C51192C" w14:textId="77777777" w:rsidTr="004F20B1">
        <w:trPr>
          <w:trHeight w:val="978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DA0E" w14:textId="02F1D54D" w:rsidR="000D0D78" w:rsidRPr="000D0D78" w:rsidRDefault="001D656D" w:rsidP="00CA6FBC">
            <w:pPr>
              <w:spacing w:line="240" w:lineRule="auto"/>
              <w:ind w:right="360"/>
              <w:rPr>
                <w:rFonts w:ascii="Georgia" w:eastAsia="Georgia" w:hAnsi="Georgia" w:cs="Georgia"/>
                <w:color w:val="000000" w:themeColor="text1"/>
                <w:sz w:val="40"/>
                <w:szCs w:val="40"/>
              </w:rPr>
            </w:pPr>
            <w:r w:rsidRPr="000D0D78">
              <w:rPr>
                <w:rFonts w:ascii="Georgia" w:eastAsia="Georgia" w:hAnsi="Georgia" w:cs="Georgia"/>
                <w:color w:val="000000" w:themeColor="text1"/>
                <w:sz w:val="40"/>
                <w:szCs w:val="40"/>
              </w:rPr>
              <w:t xml:space="preserve">JULIO </w:t>
            </w:r>
            <w:r w:rsidR="000D0D78" w:rsidRPr="000D0D78">
              <w:rPr>
                <w:rFonts w:ascii="Georgia" w:eastAsia="Georgia" w:hAnsi="Georgia" w:cs="Georgia"/>
                <w:color w:val="000000" w:themeColor="text1"/>
                <w:sz w:val="40"/>
                <w:szCs w:val="40"/>
              </w:rPr>
              <w:t xml:space="preserve">CESAR CONRADO </w:t>
            </w:r>
            <w:r w:rsidRPr="000D0D78">
              <w:rPr>
                <w:rFonts w:ascii="Georgia" w:eastAsia="Georgia" w:hAnsi="Georgia" w:cs="Georgia"/>
                <w:color w:val="000000" w:themeColor="text1"/>
                <w:sz w:val="40"/>
                <w:szCs w:val="40"/>
              </w:rPr>
              <w:t>SISNERO</w:t>
            </w:r>
          </w:p>
          <w:p w14:paraId="6E651056" w14:textId="0552AB0A" w:rsidR="007924DE" w:rsidRDefault="001D656D" w:rsidP="00CA6FBC">
            <w:pPr>
              <w:spacing w:line="240" w:lineRule="auto"/>
              <w:ind w:right="360"/>
              <w:rPr>
                <w:rFonts w:ascii="Georgia" w:eastAsia="Georgia" w:hAnsi="Georgia" w:cs="Georgia"/>
                <w:i/>
                <w:iCs/>
                <w:color w:val="07376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i/>
                <w:iCs/>
                <w:color w:val="073763"/>
                <w:sz w:val="24"/>
                <w:szCs w:val="24"/>
              </w:rPr>
              <w:t>SISTEMAS INFORMATICOS</w:t>
            </w:r>
          </w:p>
          <w:p w14:paraId="3630B671" w14:textId="77777777" w:rsidR="00180A0C" w:rsidRDefault="00180A0C" w:rsidP="00CA6FBC">
            <w:pPr>
              <w:spacing w:line="240" w:lineRule="auto"/>
              <w:ind w:left="450" w:right="360"/>
              <w:rPr>
                <w:rFonts w:ascii="Georgia" w:eastAsia="Georgia" w:hAnsi="Georgia" w:cs="Georgia"/>
                <w:i/>
                <w:iCs/>
                <w:color w:val="073763"/>
                <w:sz w:val="24"/>
                <w:szCs w:val="24"/>
              </w:rPr>
            </w:pPr>
          </w:p>
          <w:p w14:paraId="05D3E8FE" w14:textId="388A71D7" w:rsidR="00E36DBA" w:rsidRDefault="00E36DBA" w:rsidP="00CA6FBC">
            <w:pPr>
              <w:spacing w:line="240" w:lineRule="auto"/>
              <w:ind w:left="450" w:right="360"/>
              <w:rPr>
                <w:rFonts w:ascii="Times New Roman" w:eastAsia="Times New Roman" w:hAnsi="Times New Roman" w:cs="Times New Roman"/>
                <w:color w:val="073763"/>
              </w:rPr>
            </w:pPr>
          </w:p>
          <w:p w14:paraId="2AC26344" w14:textId="77777777" w:rsidR="00BA1BB7" w:rsidRPr="00BA1BB7" w:rsidRDefault="00BA1BB7" w:rsidP="00CA6FBC">
            <w:pPr>
              <w:tabs>
                <w:tab w:val="left" w:pos="2430"/>
              </w:tabs>
              <w:rPr>
                <w:rFonts w:ascii="Georgia" w:eastAsia="Georgia" w:hAnsi="Georgia" w:cs="Georgia"/>
                <w:i/>
                <w:iCs/>
                <w:color w:val="365F91" w:themeColor="accent1" w:themeShade="BF"/>
                <w:sz w:val="16"/>
                <w:szCs w:val="16"/>
              </w:rPr>
            </w:pPr>
            <w:r w:rsidRPr="00BA1BB7">
              <w:rPr>
                <w:rFonts w:ascii="Georgia" w:eastAsia="Georgia" w:hAnsi="Georgia" w:cs="Georgia"/>
                <w:i/>
                <w:iCs/>
                <w:color w:val="365F91" w:themeColor="accent1" w:themeShade="BF"/>
                <w:sz w:val="16"/>
                <w:szCs w:val="16"/>
              </w:rPr>
              <w:t>Datos personales</w:t>
            </w:r>
          </w:p>
          <w:p w14:paraId="7E66F1BB" w14:textId="323E1295" w:rsidR="00BA1BB7" w:rsidRPr="00BA1BB7" w:rsidRDefault="00BA1BB7" w:rsidP="00CA6FBC">
            <w:pPr>
              <w:tabs>
                <w:tab w:val="left" w:pos="2430"/>
              </w:tabs>
              <w:rPr>
                <w:rFonts w:ascii="Cambria Math" w:eastAsia="Georgia" w:hAnsi="Cambria Math" w:cs="Georgia"/>
                <w:color w:val="000000" w:themeColor="text1"/>
                <w:sz w:val="16"/>
                <w:szCs w:val="16"/>
              </w:rPr>
            </w:pPr>
            <w:r w:rsidRPr="00BA1BB7">
              <w:rPr>
                <w:rFonts w:ascii="Cambria Math" w:eastAsia="Georgia" w:hAnsi="Cambria Math" w:cs="Georgia"/>
                <w:color w:val="000000" w:themeColor="text1"/>
                <w:sz w:val="16"/>
                <w:szCs w:val="16"/>
              </w:rPr>
              <w:t>Fecha de nacimiento      17/10/2003</w:t>
            </w:r>
          </w:p>
          <w:p w14:paraId="4E547E75" w14:textId="125BB0EE" w:rsidR="00BA1BB7" w:rsidRPr="00BA1BB7" w:rsidRDefault="00BA1BB7" w:rsidP="00CA6FBC">
            <w:pPr>
              <w:tabs>
                <w:tab w:val="left" w:pos="2430"/>
              </w:tabs>
              <w:rPr>
                <w:rFonts w:ascii="Cambria Math" w:eastAsia="Georgia" w:hAnsi="Cambria Math" w:cs="Georgia"/>
                <w:color w:val="000000" w:themeColor="text1"/>
                <w:sz w:val="16"/>
                <w:szCs w:val="16"/>
              </w:rPr>
            </w:pPr>
            <w:r w:rsidRPr="00BA1BB7">
              <w:rPr>
                <w:rFonts w:ascii="Cambria Math" w:eastAsia="Georgia" w:hAnsi="Cambria Math" w:cs="Georgia"/>
                <w:color w:val="000000" w:themeColor="text1"/>
                <w:sz w:val="16"/>
                <w:szCs w:val="16"/>
              </w:rPr>
              <w:t>Lugar de nacimiento      Cartagena de Indias (bolívar)</w:t>
            </w:r>
          </w:p>
          <w:p w14:paraId="1A841B28" w14:textId="629F42EC" w:rsidR="00BA1BB7" w:rsidRPr="00BA1BB7" w:rsidRDefault="00BA1BB7" w:rsidP="00CA6FBC">
            <w:pPr>
              <w:tabs>
                <w:tab w:val="left" w:pos="2430"/>
              </w:tabs>
              <w:rPr>
                <w:rFonts w:ascii="Cambria Math" w:eastAsia="Georgia" w:hAnsi="Cambria Math" w:cs="Georgia"/>
                <w:color w:val="000000" w:themeColor="text1"/>
                <w:sz w:val="16"/>
                <w:szCs w:val="16"/>
              </w:rPr>
            </w:pPr>
            <w:r w:rsidRPr="00BA1BB7">
              <w:rPr>
                <w:rFonts w:ascii="Cambria Math" w:eastAsia="Georgia" w:hAnsi="Cambria Math" w:cs="Georgia"/>
                <w:color w:val="000000" w:themeColor="text1"/>
                <w:sz w:val="16"/>
                <w:szCs w:val="16"/>
              </w:rPr>
              <w:t>Teléfono                             3005024089</w:t>
            </w:r>
          </w:p>
          <w:p w14:paraId="5912A067" w14:textId="65142062" w:rsidR="00BA1BB7" w:rsidRPr="00BA1BB7" w:rsidRDefault="00BA1BB7" w:rsidP="00CA6FBC">
            <w:pPr>
              <w:tabs>
                <w:tab w:val="left" w:pos="2430"/>
              </w:tabs>
              <w:rPr>
                <w:rFonts w:ascii="Cambria Math" w:eastAsia="Georgia" w:hAnsi="Cambria Math" w:cs="Georgia"/>
                <w:color w:val="000000" w:themeColor="text1"/>
                <w:sz w:val="16"/>
                <w:szCs w:val="16"/>
              </w:rPr>
            </w:pPr>
            <w:r w:rsidRPr="00BA1BB7">
              <w:rPr>
                <w:rFonts w:ascii="Cambria Math" w:eastAsia="Georgia" w:hAnsi="Cambria Math" w:cs="Georgia"/>
                <w:color w:val="000000" w:themeColor="text1"/>
                <w:sz w:val="16"/>
                <w:szCs w:val="16"/>
              </w:rPr>
              <w:t>Lugar de residencia        Barrio Nuevo Paraíso P. VARGAS</w:t>
            </w:r>
          </w:p>
          <w:p w14:paraId="3AA06536" w14:textId="502B337B" w:rsidR="00BA1BB7" w:rsidRPr="00BA1BB7" w:rsidRDefault="00BA1BB7" w:rsidP="00CA6FBC">
            <w:pPr>
              <w:tabs>
                <w:tab w:val="left" w:pos="2430"/>
              </w:tabs>
              <w:rPr>
                <w:rFonts w:ascii="Cambria Math" w:eastAsia="Georgia" w:hAnsi="Cambria Math" w:cs="Georgia"/>
                <w:color w:val="1F497D" w:themeColor="text2"/>
                <w:sz w:val="16"/>
                <w:szCs w:val="16"/>
              </w:rPr>
            </w:pPr>
            <w:r w:rsidRPr="00BA1BB7">
              <w:rPr>
                <w:rFonts w:ascii="Cambria Math" w:eastAsia="Georgia" w:hAnsi="Cambria Math" w:cs="Georgia"/>
                <w:color w:val="000000" w:themeColor="text1"/>
                <w:sz w:val="16"/>
                <w:szCs w:val="16"/>
              </w:rPr>
              <w:t xml:space="preserve">E-mail                  </w:t>
            </w:r>
            <w:r w:rsidR="0001201B">
              <w:rPr>
                <w:rFonts w:ascii="Cambria Math" w:eastAsia="Georgia" w:hAnsi="Cambria Math" w:cs="Georgia"/>
                <w:color w:val="000000" w:themeColor="text1"/>
                <w:sz w:val="16"/>
                <w:szCs w:val="16"/>
              </w:rPr>
              <w:t xml:space="preserve">                </w:t>
            </w:r>
            <w:r w:rsidRPr="00BA1BB7">
              <w:rPr>
                <w:rFonts w:ascii="Roboto" w:hAnsi="Roboto"/>
                <w:color w:val="1F497D" w:themeColor="text2"/>
                <w:spacing w:val="3"/>
                <w:sz w:val="16"/>
                <w:szCs w:val="16"/>
                <w:shd w:val="clear" w:color="auto" w:fill="FFFFFF"/>
              </w:rPr>
              <w:t>conradojuliosisnero@gmail.com</w:t>
            </w:r>
          </w:p>
          <w:p w14:paraId="3657A1A2" w14:textId="2462D465" w:rsidR="00BA1BB7" w:rsidRPr="00BA1BB7" w:rsidRDefault="00BA1BB7" w:rsidP="00CA6FBC">
            <w:pPr>
              <w:tabs>
                <w:tab w:val="left" w:pos="2430"/>
              </w:tabs>
              <w:rPr>
                <w:rFonts w:ascii="Cambria Math" w:eastAsia="Georgia" w:hAnsi="Cambria Math" w:cs="Georgia"/>
                <w:color w:val="000000" w:themeColor="text1"/>
                <w:sz w:val="16"/>
                <w:szCs w:val="16"/>
              </w:rPr>
            </w:pPr>
            <w:r w:rsidRPr="00BA1BB7">
              <w:rPr>
                <w:rFonts w:ascii="Cambria Math" w:eastAsia="Georgia" w:hAnsi="Cambria Math" w:cs="Georgia"/>
                <w:color w:val="000000" w:themeColor="text1"/>
                <w:sz w:val="16"/>
                <w:szCs w:val="16"/>
              </w:rPr>
              <w:t>Cedula                                 1007977788 Cartagena (bolívar)</w:t>
            </w:r>
          </w:p>
          <w:p w14:paraId="5AE09599" w14:textId="7E7AF0F1" w:rsidR="00BA1BB7" w:rsidRPr="00BA1BB7" w:rsidRDefault="00BA1BB7" w:rsidP="00CA6FBC">
            <w:pPr>
              <w:tabs>
                <w:tab w:val="left" w:pos="2430"/>
              </w:tabs>
              <w:rPr>
                <w:rFonts w:ascii="Cambria Math" w:eastAsia="Georgia" w:hAnsi="Cambria Math" w:cs="Georgia"/>
                <w:i/>
                <w:iCs/>
                <w:color w:val="000000" w:themeColor="text1"/>
                <w:sz w:val="16"/>
                <w:szCs w:val="16"/>
              </w:rPr>
            </w:pPr>
            <w:r w:rsidRPr="00BA1BB7">
              <w:rPr>
                <w:rFonts w:ascii="Cambria Math" w:eastAsia="Georgia" w:hAnsi="Cambria Math" w:cs="Georgia"/>
                <w:color w:val="000000" w:themeColor="text1"/>
                <w:sz w:val="16"/>
                <w:szCs w:val="16"/>
              </w:rPr>
              <w:t>Estado civil</w:t>
            </w:r>
            <w:r w:rsidRPr="00BA1BB7">
              <w:rPr>
                <w:rFonts w:ascii="Cambria Math" w:eastAsia="Georgia" w:hAnsi="Cambria Math" w:cs="Georgia"/>
                <w:i/>
                <w:iCs/>
                <w:color w:val="000000" w:themeColor="text1"/>
                <w:sz w:val="16"/>
                <w:szCs w:val="16"/>
              </w:rPr>
              <w:t xml:space="preserve">                        </w:t>
            </w:r>
            <w:r w:rsidR="0001201B">
              <w:rPr>
                <w:rFonts w:ascii="Cambria Math" w:eastAsia="Georgia" w:hAnsi="Cambria Math" w:cs="Georgia"/>
                <w:i/>
                <w:iCs/>
                <w:color w:val="000000" w:themeColor="text1"/>
                <w:sz w:val="16"/>
                <w:szCs w:val="16"/>
              </w:rPr>
              <w:t xml:space="preserve"> </w:t>
            </w:r>
            <w:r w:rsidRPr="00BA1BB7">
              <w:rPr>
                <w:rFonts w:ascii="Cambria Math" w:eastAsia="Georgia" w:hAnsi="Cambria Math" w:cs="Georgia"/>
                <w:color w:val="000000" w:themeColor="text1"/>
                <w:sz w:val="16"/>
                <w:szCs w:val="16"/>
              </w:rPr>
              <w:t>soltero</w:t>
            </w:r>
          </w:p>
          <w:p w14:paraId="227ABED5" w14:textId="5D769F19" w:rsidR="00180A0C" w:rsidRDefault="00180A0C" w:rsidP="00CA6FBC">
            <w:pPr>
              <w:spacing w:line="240" w:lineRule="auto"/>
              <w:ind w:right="360"/>
              <w:rPr>
                <w:rFonts w:ascii="Georgia" w:eastAsia="Georgia" w:hAnsi="Georgia" w:cs="Georgia"/>
                <w:i/>
                <w:iCs/>
                <w:color w:val="073763"/>
                <w:sz w:val="24"/>
                <w:szCs w:val="24"/>
              </w:rPr>
            </w:pPr>
          </w:p>
        </w:tc>
        <w:tc>
          <w:tcPr>
            <w:tcW w:w="45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C184D" w14:textId="33CCB9C6" w:rsidR="00CA2D3B" w:rsidRDefault="00CA6FBC" w:rsidP="00CA6FBC">
            <w:pPr>
              <w:spacing w:line="240" w:lineRule="auto"/>
              <w:ind w:right="3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30F1ED80" wp14:editId="10EBC712">
                  <wp:simplePos x="0" y="0"/>
                  <wp:positionH relativeFrom="column">
                    <wp:posOffset>927100</wp:posOffset>
                  </wp:positionH>
                  <wp:positionV relativeFrom="paragraph">
                    <wp:posOffset>-1270</wp:posOffset>
                  </wp:positionV>
                  <wp:extent cx="1190625" cy="1628775"/>
                  <wp:effectExtent l="0" t="0" r="9525" b="9525"/>
                  <wp:wrapTight wrapText="bothSides">
                    <wp:wrapPolygon edited="0">
                      <wp:start x="0" y="0"/>
                      <wp:lineTo x="0" y="21474"/>
                      <wp:lineTo x="21427" y="21474"/>
                      <wp:lineTo x="21427" y="0"/>
                      <wp:lineTo x="0" y="0"/>
                    </wp:wrapPolygon>
                  </wp:wrapTight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4" r="19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628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AAF2CB" w14:textId="37C539DC" w:rsidR="00CA2D3B" w:rsidRDefault="00CA2D3B" w:rsidP="00CA6FBC">
            <w:pPr>
              <w:spacing w:line="240" w:lineRule="auto"/>
              <w:ind w:right="360"/>
              <w:rPr>
                <w:noProof/>
              </w:rPr>
            </w:pPr>
          </w:p>
          <w:p w14:paraId="17E2F7C3" w14:textId="5E06E106" w:rsidR="007924DE" w:rsidRDefault="00350F6E" w:rsidP="00CA6FBC">
            <w:pPr>
              <w:spacing w:line="240" w:lineRule="auto"/>
              <w:ind w:right="360"/>
            </w:pPr>
          </w:p>
          <w:p w14:paraId="4D189E07" w14:textId="7E7FF405" w:rsidR="007F56CB" w:rsidRDefault="007F56CB" w:rsidP="00CA6FBC"/>
          <w:p w14:paraId="17D88B2C" w14:textId="75AB90EE" w:rsidR="007F56CB" w:rsidRDefault="007F56CB" w:rsidP="00CA6FBC"/>
          <w:p w14:paraId="59F7A3BB" w14:textId="424BBB0D" w:rsidR="007F56CB" w:rsidRPr="007F56CB" w:rsidRDefault="007F56CB" w:rsidP="00CA6FBC"/>
        </w:tc>
      </w:tr>
    </w:tbl>
    <w:p w14:paraId="03D6D8D7" w14:textId="77777777" w:rsidR="000C351C" w:rsidRDefault="000C351C" w:rsidP="00CA6FBC">
      <w:pPr>
        <w:ind w:right="360"/>
      </w:pPr>
    </w:p>
    <w:p w14:paraId="644963F4" w14:textId="4D7A4DFA" w:rsidR="006C106F" w:rsidRPr="005360FB" w:rsidRDefault="00180A0C" w:rsidP="00CA6FBC">
      <w:pPr>
        <w:tabs>
          <w:tab w:val="left" w:pos="2430"/>
        </w:tabs>
        <w:rPr>
          <w:rFonts w:ascii="Cambria Math" w:eastAsia="Georgia" w:hAnsi="Cambria Math" w:cs="Georgia"/>
          <w:i/>
          <w:iCs/>
        </w:rPr>
      </w:pPr>
      <w:r w:rsidRPr="005360FB">
        <w:rPr>
          <w:rFonts w:ascii="Cambria Math" w:eastAsia="Georgia" w:hAnsi="Cambria Math" w:cs="Georgia"/>
          <w:i/>
          <w:iCs/>
          <w:color w:val="1F497D" w:themeColor="text2"/>
        </w:rPr>
        <w:t>Perfi</w:t>
      </w:r>
      <w:r w:rsidR="00C22F89" w:rsidRPr="005360FB">
        <w:rPr>
          <w:rFonts w:ascii="Cambria Math" w:eastAsia="Georgia" w:hAnsi="Cambria Math" w:cs="Georgia"/>
          <w:i/>
          <w:iCs/>
          <w:color w:val="1F497D" w:themeColor="text2"/>
        </w:rPr>
        <w:t>l</w:t>
      </w:r>
    </w:p>
    <w:p w14:paraId="743E4B31" w14:textId="77777777" w:rsidR="007C6E6B" w:rsidRDefault="002264CD" w:rsidP="008D4368">
      <w:pPr>
        <w:tabs>
          <w:tab w:val="left" w:pos="2430"/>
        </w:tabs>
        <w:rPr>
          <w:rFonts w:ascii="Cambria Math" w:eastAsia="Georgia" w:hAnsi="Cambria Math" w:cs="Georgia"/>
        </w:rPr>
      </w:pPr>
      <w:r>
        <w:rPr>
          <w:rFonts w:ascii="Cambria Math" w:eastAsia="Georgia" w:hAnsi="Cambria Math" w:cs="Georgia"/>
        </w:rPr>
        <w:t>T</w:t>
      </w:r>
      <w:r w:rsidR="001D656D" w:rsidRPr="005360FB">
        <w:rPr>
          <w:rFonts w:ascii="Cambria Math" w:eastAsia="Georgia" w:hAnsi="Cambria Math" w:cs="Georgia"/>
        </w:rPr>
        <w:t xml:space="preserve">écnico laboral en sistemas </w:t>
      </w:r>
      <w:r w:rsidR="00CA6FBC" w:rsidRPr="005360FB">
        <w:rPr>
          <w:rFonts w:ascii="Cambria Math" w:eastAsia="Georgia" w:hAnsi="Cambria Math" w:cs="Georgia"/>
        </w:rPr>
        <w:t>informáticos</w:t>
      </w:r>
      <w:r w:rsidR="00DF36D2">
        <w:rPr>
          <w:rFonts w:ascii="Cambria Math" w:eastAsia="Georgia" w:hAnsi="Cambria Math" w:cs="Georgia"/>
        </w:rPr>
        <w:t xml:space="preserve"> con 4 meses de experiencia</w:t>
      </w:r>
      <w:r w:rsidR="00CA6FBC" w:rsidRPr="005360FB">
        <w:rPr>
          <w:rFonts w:ascii="Cambria Math" w:eastAsia="Georgia" w:hAnsi="Cambria Math" w:cs="Georgia"/>
        </w:rPr>
        <w:t>. Competente</w:t>
      </w:r>
      <w:r w:rsidR="001D656D" w:rsidRPr="005360FB">
        <w:rPr>
          <w:rFonts w:ascii="Cambria Math" w:eastAsia="Georgia" w:hAnsi="Cambria Math" w:cs="Georgia"/>
        </w:rPr>
        <w:t xml:space="preserve"> para desarroll</w:t>
      </w:r>
      <w:r w:rsidR="007B2FBB">
        <w:rPr>
          <w:rFonts w:ascii="Cambria Math" w:eastAsia="Georgia" w:hAnsi="Cambria Math" w:cs="Georgia"/>
        </w:rPr>
        <w:t xml:space="preserve">o </w:t>
      </w:r>
      <w:r w:rsidR="00962CDC">
        <w:rPr>
          <w:rFonts w:ascii="Cambria Math" w:eastAsia="Georgia" w:hAnsi="Cambria Math" w:cs="Georgia"/>
        </w:rPr>
        <w:t xml:space="preserve">web </w:t>
      </w:r>
      <w:r w:rsidR="00962CDC" w:rsidRPr="00962CDC">
        <w:rPr>
          <w:rFonts w:ascii="Cambria Math" w:eastAsia="Georgia" w:hAnsi="Cambria Math" w:cs="Georgia"/>
        </w:rPr>
        <w:t>front-end</w:t>
      </w:r>
      <w:r w:rsidR="00B5535E">
        <w:rPr>
          <w:rFonts w:ascii="Cambria Math" w:eastAsia="Georgia" w:hAnsi="Cambria Math" w:cs="Georgia"/>
        </w:rPr>
        <w:t xml:space="preserve"> </w:t>
      </w:r>
      <w:r w:rsidR="001D656D" w:rsidRPr="005360FB">
        <w:rPr>
          <w:rFonts w:ascii="Cambria Math" w:eastAsia="Georgia" w:hAnsi="Cambria Math" w:cs="Georgia"/>
        </w:rPr>
        <w:t>según estándares y protocolos establecidos</w:t>
      </w:r>
      <w:r w:rsidR="00B5535E">
        <w:rPr>
          <w:rFonts w:ascii="Cambria Math" w:eastAsia="Georgia" w:hAnsi="Cambria Math" w:cs="Georgia"/>
        </w:rPr>
        <w:t xml:space="preserve">, </w:t>
      </w:r>
      <w:r w:rsidR="007C6E6B">
        <w:rPr>
          <w:rFonts w:ascii="Cambria Math" w:eastAsia="Georgia" w:hAnsi="Cambria Math" w:cs="Georgia"/>
        </w:rPr>
        <w:t>con gustos por el diseño.</w:t>
      </w:r>
    </w:p>
    <w:p w14:paraId="2A0EA8C2" w14:textId="43031741" w:rsidR="00B5535E" w:rsidRDefault="00B5535E" w:rsidP="008D4368">
      <w:pPr>
        <w:tabs>
          <w:tab w:val="left" w:pos="2430"/>
        </w:tabs>
        <w:rPr>
          <w:rFonts w:ascii="Cambria Math" w:eastAsia="Georgia" w:hAnsi="Cambria Math" w:cs="Georgia"/>
        </w:rPr>
      </w:pPr>
      <w:r>
        <w:rPr>
          <w:rFonts w:ascii="Cambria Math" w:eastAsia="Georgia" w:hAnsi="Cambria Math" w:cs="Georgia"/>
        </w:rPr>
        <w:t xml:space="preserve">Manejo de HTML, </w:t>
      </w:r>
      <w:r w:rsidR="00D9285C">
        <w:rPr>
          <w:rFonts w:ascii="Cambria Math" w:eastAsia="Georgia" w:hAnsi="Cambria Math" w:cs="Georgia"/>
        </w:rPr>
        <w:t>CSS, GIT</w:t>
      </w:r>
      <w:r w:rsidR="00FA72E4">
        <w:rPr>
          <w:rFonts w:ascii="Cambria Math" w:eastAsia="Georgia" w:hAnsi="Cambria Math" w:cs="Georgia"/>
        </w:rPr>
        <w:t>,</w:t>
      </w:r>
      <w:r>
        <w:rPr>
          <w:rFonts w:ascii="Cambria Math" w:eastAsia="Georgia" w:hAnsi="Cambria Math" w:cs="Georgia"/>
        </w:rPr>
        <w:t xml:space="preserve"> </w:t>
      </w:r>
      <w:r w:rsidR="00962CDC">
        <w:rPr>
          <w:rFonts w:ascii="Cambria Math" w:eastAsia="Georgia" w:hAnsi="Cambria Math" w:cs="Georgia"/>
        </w:rPr>
        <w:t>MySQL, WordPress,</w:t>
      </w:r>
      <w:r>
        <w:rPr>
          <w:rFonts w:ascii="Cambria Math" w:eastAsia="Georgia" w:hAnsi="Cambria Math" w:cs="Georgia"/>
        </w:rPr>
        <w:t xml:space="preserve"> entre otros.</w:t>
      </w:r>
    </w:p>
    <w:p w14:paraId="6E8C7C27" w14:textId="520096D4" w:rsidR="00D10623" w:rsidRDefault="005C227E" w:rsidP="008D4368">
      <w:pPr>
        <w:tabs>
          <w:tab w:val="left" w:pos="2430"/>
        </w:tabs>
        <w:rPr>
          <w:rFonts w:ascii="Cambria Math" w:eastAsia="Georgia" w:hAnsi="Cambria Math" w:cs="Georgia"/>
        </w:rPr>
      </w:pPr>
      <w:r>
        <w:rPr>
          <w:rFonts w:ascii="Cambria Math" w:eastAsia="Georgia" w:hAnsi="Cambria Math" w:cs="Georgia"/>
        </w:rPr>
        <w:t xml:space="preserve">Con </w:t>
      </w:r>
      <w:r w:rsidR="005B5F72" w:rsidRPr="005B5F72">
        <w:rPr>
          <w:rFonts w:ascii="Cambria Math" w:eastAsia="Georgia" w:hAnsi="Cambria Math" w:cs="Georgia"/>
        </w:rPr>
        <w:t>un amplio sentido de compromiso, responsabilidad, honestidad y buena</w:t>
      </w:r>
      <w:r w:rsidR="00B5535E">
        <w:rPr>
          <w:rFonts w:ascii="Cambria Math" w:eastAsia="Georgia" w:hAnsi="Cambria Math" w:cs="Georgia"/>
        </w:rPr>
        <w:t xml:space="preserve"> </w:t>
      </w:r>
      <w:r w:rsidR="005B5F72" w:rsidRPr="005B5F72">
        <w:rPr>
          <w:rFonts w:ascii="Cambria Math" w:eastAsia="Georgia" w:hAnsi="Cambria Math" w:cs="Georgia"/>
        </w:rPr>
        <w:t>actitud positiva en el ambiente de trabajo, con buenas capacidades adaptación</w:t>
      </w:r>
      <w:r w:rsidR="00B5535E">
        <w:rPr>
          <w:rFonts w:ascii="Cambria Math" w:eastAsia="Georgia" w:hAnsi="Cambria Math" w:cs="Georgia"/>
        </w:rPr>
        <w:t xml:space="preserve"> </w:t>
      </w:r>
      <w:r w:rsidR="005B5F72" w:rsidRPr="005B5F72">
        <w:rPr>
          <w:rFonts w:ascii="Cambria Math" w:eastAsia="Georgia" w:hAnsi="Cambria Math" w:cs="Georgia"/>
        </w:rPr>
        <w:t>al cambio y un gusto al aprendizaje, pretendiendo siempre alcanzar cualidades</w:t>
      </w:r>
      <w:r w:rsidR="00B5535E">
        <w:rPr>
          <w:rFonts w:ascii="Cambria Math" w:eastAsia="Georgia" w:hAnsi="Cambria Math" w:cs="Georgia"/>
        </w:rPr>
        <w:t xml:space="preserve"> </w:t>
      </w:r>
      <w:r w:rsidR="005B5F72" w:rsidRPr="005B5F72">
        <w:rPr>
          <w:rFonts w:ascii="Cambria Math" w:eastAsia="Georgia" w:hAnsi="Cambria Math" w:cs="Georgia"/>
        </w:rPr>
        <w:t xml:space="preserve">para </w:t>
      </w:r>
      <w:r w:rsidR="0043348C">
        <w:rPr>
          <w:rFonts w:ascii="Cambria Math" w:eastAsia="Georgia" w:hAnsi="Cambria Math" w:cs="Georgia"/>
        </w:rPr>
        <w:t xml:space="preserve">las </w:t>
      </w:r>
      <w:r w:rsidR="005B5F72" w:rsidRPr="005B5F72">
        <w:rPr>
          <w:rFonts w:ascii="Cambria Math" w:eastAsia="Georgia" w:hAnsi="Cambria Math" w:cs="Georgia"/>
        </w:rPr>
        <w:t xml:space="preserve">labores que son encomendadas y así brindar </w:t>
      </w:r>
      <w:r w:rsidR="00DF36D2" w:rsidRPr="005B5F72">
        <w:rPr>
          <w:rFonts w:ascii="Cambria Math" w:eastAsia="Georgia" w:hAnsi="Cambria Math" w:cs="Georgia"/>
        </w:rPr>
        <w:t>los mayores resultados</w:t>
      </w:r>
      <w:r w:rsidR="005B5F72" w:rsidRPr="005B5F72">
        <w:rPr>
          <w:rFonts w:ascii="Cambria Math" w:eastAsia="Georgia" w:hAnsi="Cambria Math" w:cs="Georgia"/>
        </w:rPr>
        <w:t>.</w:t>
      </w:r>
    </w:p>
    <w:p w14:paraId="3150A630" w14:textId="7E044052" w:rsidR="00B311A1" w:rsidRDefault="00B311A1" w:rsidP="00CA6FBC">
      <w:pPr>
        <w:tabs>
          <w:tab w:val="left" w:pos="2430"/>
        </w:tabs>
        <w:rPr>
          <w:rFonts w:ascii="Cambria Math" w:eastAsia="Georgia" w:hAnsi="Cambria Math" w:cs="Georgia"/>
        </w:rPr>
      </w:pPr>
    </w:p>
    <w:p w14:paraId="04249589" w14:textId="0A89531C" w:rsidR="00B311A1" w:rsidRDefault="00B311A1" w:rsidP="00CA6FBC">
      <w:pPr>
        <w:tabs>
          <w:tab w:val="left" w:pos="2430"/>
        </w:tabs>
        <w:rPr>
          <w:rFonts w:ascii="Cambria Math" w:eastAsia="Georgia" w:hAnsi="Cambria Math" w:cs="Georgia"/>
        </w:rPr>
      </w:pPr>
    </w:p>
    <w:p w14:paraId="5145FE56" w14:textId="77777777" w:rsidR="00B311A1" w:rsidRDefault="00B311A1" w:rsidP="00CA6FBC">
      <w:pPr>
        <w:tabs>
          <w:tab w:val="left" w:pos="2430"/>
        </w:tabs>
        <w:rPr>
          <w:rFonts w:ascii="Cambria Math" w:eastAsia="Georgia" w:hAnsi="Cambria Math" w:cs="Georgia"/>
        </w:rPr>
      </w:pPr>
    </w:p>
    <w:p w14:paraId="41B526AD" w14:textId="77777777" w:rsidR="00D10623" w:rsidRPr="00D469DB" w:rsidRDefault="00E36DBA" w:rsidP="00CA6FBC">
      <w:pPr>
        <w:tabs>
          <w:tab w:val="left" w:pos="2430"/>
        </w:tabs>
        <w:rPr>
          <w:rFonts w:ascii="Georgia" w:eastAsia="Georgia" w:hAnsi="Georgia" w:cs="Georgia"/>
          <w:i/>
          <w:iCs/>
        </w:rPr>
      </w:pPr>
      <w:r>
        <w:rPr>
          <w:noProof/>
          <w:lang w:val="en-US" w:eastAsia="en-US"/>
        </w:rPr>
        <w:drawing>
          <wp:inline distT="0" distB="0" distL="0" distR="0" wp14:anchorId="7C6DB061" wp14:editId="17148655">
            <wp:extent cx="5495925" cy="19050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482F">
        <w:rPr>
          <w:rFonts w:ascii="Georgia" w:eastAsia="Georgia" w:hAnsi="Georgia" w:cs="Georgia"/>
        </w:rPr>
        <w:t>.</w:t>
      </w:r>
    </w:p>
    <w:p w14:paraId="5D9982ED" w14:textId="053B06AF" w:rsidR="00D10623" w:rsidRDefault="00D10623" w:rsidP="00CA6FBC">
      <w:pPr>
        <w:tabs>
          <w:tab w:val="left" w:pos="2430"/>
        </w:tabs>
        <w:ind w:left="540"/>
        <w:rPr>
          <w:rFonts w:ascii="Georgia" w:eastAsia="Georgia" w:hAnsi="Georgia" w:cs="Georgia"/>
          <w:i/>
          <w:iCs/>
          <w:color w:val="365F91" w:themeColor="accent1" w:themeShade="BF"/>
        </w:rPr>
      </w:pPr>
    </w:p>
    <w:p w14:paraId="447C0818" w14:textId="654F541D" w:rsidR="00B311A1" w:rsidRDefault="00B311A1" w:rsidP="00CA6FBC">
      <w:pPr>
        <w:tabs>
          <w:tab w:val="left" w:pos="2430"/>
        </w:tabs>
        <w:ind w:left="540"/>
        <w:rPr>
          <w:rFonts w:ascii="Georgia" w:eastAsia="Georgia" w:hAnsi="Georgia" w:cs="Georgia"/>
          <w:i/>
          <w:iCs/>
          <w:color w:val="365F91" w:themeColor="accent1" w:themeShade="BF"/>
        </w:rPr>
      </w:pPr>
    </w:p>
    <w:p w14:paraId="0BB3C6F5" w14:textId="77777777" w:rsidR="00B311A1" w:rsidRDefault="00B311A1" w:rsidP="00CA6FBC">
      <w:pPr>
        <w:tabs>
          <w:tab w:val="left" w:pos="2430"/>
        </w:tabs>
        <w:ind w:left="540"/>
        <w:rPr>
          <w:rFonts w:ascii="Georgia" w:eastAsia="Georgia" w:hAnsi="Georgia" w:cs="Georgia"/>
          <w:i/>
          <w:iCs/>
          <w:color w:val="365F91" w:themeColor="accent1" w:themeShade="BF"/>
        </w:rPr>
      </w:pPr>
    </w:p>
    <w:p w14:paraId="47F8B882" w14:textId="77777777" w:rsidR="00CA4A73" w:rsidRDefault="00CA4A73" w:rsidP="00CA4A73">
      <w:pPr>
        <w:tabs>
          <w:tab w:val="left" w:pos="2430"/>
          <w:tab w:val="right" w:pos="9270"/>
        </w:tabs>
        <w:rPr>
          <w:rFonts w:ascii="Georgia" w:eastAsia="Georgia" w:hAnsi="Georgia" w:cs="Georgia"/>
        </w:rPr>
      </w:pPr>
      <w:r w:rsidRPr="00730BE9">
        <w:rPr>
          <w:rFonts w:ascii="Georgia" w:eastAsia="Georgia" w:hAnsi="Georgia" w:cs="Georgia"/>
          <w:i/>
          <w:iCs/>
          <w:color w:val="1F497D" w:themeColor="text2"/>
        </w:rPr>
        <w:t>Educación</w:t>
      </w:r>
    </w:p>
    <w:p w14:paraId="37A4894D" w14:textId="77777777" w:rsidR="004D0BF1" w:rsidRPr="00B311A1" w:rsidRDefault="004D0BF1" w:rsidP="00CA4A73">
      <w:pPr>
        <w:tabs>
          <w:tab w:val="left" w:pos="2430"/>
          <w:tab w:val="right" w:pos="9270"/>
        </w:tabs>
        <w:rPr>
          <w:rFonts w:ascii="Cambria Math" w:eastAsia="Georgia" w:hAnsi="Cambria Math" w:cs="Georgia"/>
          <w:color w:val="000000" w:themeColor="text1"/>
          <w:sz w:val="24"/>
          <w:szCs w:val="24"/>
        </w:rPr>
      </w:pPr>
      <w:r w:rsidRPr="00B311A1">
        <w:rPr>
          <w:rFonts w:ascii="Cambria Math" w:eastAsia="Georgia" w:hAnsi="Cambria Math" w:cs="Georgia"/>
          <w:b/>
          <w:bCs/>
          <w:color w:val="000000" w:themeColor="text1"/>
          <w:sz w:val="24"/>
          <w:szCs w:val="24"/>
        </w:rPr>
        <w:t>superior</w:t>
      </w:r>
      <w:r w:rsidRPr="00B311A1">
        <w:rPr>
          <w:rFonts w:ascii="Cambria Math" w:eastAsia="Georgia" w:hAnsi="Cambria Math" w:cs="Georgia"/>
          <w:color w:val="000000" w:themeColor="text1"/>
          <w:sz w:val="24"/>
          <w:szCs w:val="24"/>
        </w:rPr>
        <w:t xml:space="preserve"> </w:t>
      </w:r>
    </w:p>
    <w:p w14:paraId="560A8706" w14:textId="358EB0DC" w:rsidR="004D0BF1" w:rsidRDefault="004D0BF1" w:rsidP="00CA4A73">
      <w:pPr>
        <w:tabs>
          <w:tab w:val="left" w:pos="2430"/>
          <w:tab w:val="right" w:pos="9270"/>
        </w:tabs>
        <w:rPr>
          <w:rFonts w:ascii="Cambria Math" w:eastAsia="Georgia" w:hAnsi="Cambria Math" w:cs="Georgia"/>
          <w:color w:val="000000" w:themeColor="text1"/>
        </w:rPr>
      </w:pPr>
      <w:r>
        <w:rPr>
          <w:rFonts w:ascii="Cambria Math" w:eastAsia="Georgia" w:hAnsi="Cambria Math" w:cs="Georgia"/>
          <w:color w:val="000000" w:themeColor="text1"/>
        </w:rPr>
        <w:t xml:space="preserve">Título: </w:t>
      </w:r>
      <w:r w:rsidRPr="00B311A1">
        <w:rPr>
          <w:rFonts w:ascii="Cambria Math" w:eastAsia="Georgia" w:hAnsi="Cambria Math" w:cs="Georgia"/>
          <w:color w:val="4F81BD" w:themeColor="accent1"/>
        </w:rPr>
        <w:t>Técnica</w:t>
      </w:r>
      <w:r w:rsidR="00CA4A73" w:rsidRPr="00B311A1">
        <w:rPr>
          <w:rFonts w:ascii="Cambria Math" w:eastAsia="Georgia" w:hAnsi="Cambria Math" w:cs="Georgia"/>
          <w:color w:val="4F81BD" w:themeColor="accent1"/>
        </w:rPr>
        <w:t xml:space="preserve"> </w:t>
      </w:r>
      <w:r w:rsidRPr="00B311A1">
        <w:rPr>
          <w:rFonts w:ascii="Cambria Math" w:eastAsia="Georgia" w:hAnsi="Cambria Math" w:cs="Georgia"/>
          <w:color w:val="4F81BD" w:themeColor="accent1"/>
        </w:rPr>
        <w:t>laboral en sistemas informáticos</w:t>
      </w:r>
    </w:p>
    <w:p w14:paraId="0ABFDB09" w14:textId="6C2F334B" w:rsidR="004D0BF1" w:rsidRDefault="004D0BF1" w:rsidP="00CA4A73">
      <w:pPr>
        <w:tabs>
          <w:tab w:val="left" w:pos="2430"/>
          <w:tab w:val="right" w:pos="9270"/>
        </w:tabs>
        <w:rPr>
          <w:rFonts w:ascii="Cambria Math" w:eastAsia="Georgia" w:hAnsi="Cambria Math" w:cs="Georgia"/>
          <w:b/>
          <w:bCs/>
          <w:color w:val="000000" w:themeColor="text1"/>
        </w:rPr>
      </w:pPr>
      <w:r>
        <w:rPr>
          <w:rFonts w:ascii="Cambria Math" w:eastAsia="Georgia" w:hAnsi="Cambria Math" w:cs="Georgia"/>
          <w:color w:val="000000" w:themeColor="text1"/>
        </w:rPr>
        <w:t>Año:2021</w:t>
      </w:r>
      <w:r w:rsidR="00CA4A73" w:rsidRPr="009973AF">
        <w:rPr>
          <w:rFonts w:ascii="Cambria Math" w:eastAsia="Georgia" w:hAnsi="Cambria Math" w:cs="Georgia"/>
          <w:b/>
          <w:bCs/>
          <w:color w:val="000000" w:themeColor="text1"/>
        </w:rPr>
        <w:t xml:space="preserve"> </w:t>
      </w:r>
    </w:p>
    <w:p w14:paraId="2BCB39CE" w14:textId="42D9A62B" w:rsidR="00CA4A73" w:rsidRPr="00B5535E" w:rsidRDefault="004D0BF1" w:rsidP="00CA4A73">
      <w:pPr>
        <w:tabs>
          <w:tab w:val="left" w:pos="2430"/>
          <w:tab w:val="right" w:pos="9270"/>
        </w:tabs>
        <w:rPr>
          <w:rFonts w:ascii="Cambria Math" w:eastAsia="Georgia" w:hAnsi="Cambria Math" w:cs="Georgia"/>
          <w:color w:val="4F81BD" w:themeColor="accent1"/>
        </w:rPr>
      </w:pPr>
      <w:r w:rsidRPr="004D0BF1">
        <w:rPr>
          <w:rFonts w:ascii="Cambria Math" w:eastAsia="Georgia" w:hAnsi="Cambria Math" w:cs="Georgia"/>
          <w:color w:val="000000" w:themeColor="text1"/>
        </w:rPr>
        <w:t>Institución:</w:t>
      </w:r>
      <w:r>
        <w:rPr>
          <w:rFonts w:ascii="Cambria Math" w:eastAsia="Georgia" w:hAnsi="Cambria Math" w:cs="Georgia"/>
          <w:color w:val="000000" w:themeColor="text1"/>
        </w:rPr>
        <w:t xml:space="preserve"> </w:t>
      </w:r>
      <w:r w:rsidR="00CA4A73" w:rsidRPr="00B5535E">
        <w:rPr>
          <w:rFonts w:ascii="Cambria Math" w:eastAsia="Georgia" w:hAnsi="Cambria Math" w:cs="Georgia"/>
          <w:color w:val="auto"/>
        </w:rPr>
        <w:t>Cedesarrollo Comfenalco</w:t>
      </w:r>
    </w:p>
    <w:p w14:paraId="32C8AAC5" w14:textId="6040F88B" w:rsidR="004D0BF1" w:rsidRPr="00B311A1" w:rsidRDefault="004D0BF1" w:rsidP="00CA4A73">
      <w:pPr>
        <w:tabs>
          <w:tab w:val="left" w:pos="2430"/>
          <w:tab w:val="right" w:pos="9270"/>
        </w:tabs>
        <w:rPr>
          <w:rFonts w:ascii="Cambria Math" w:eastAsia="Georgia" w:hAnsi="Cambria Math" w:cs="Georgia"/>
          <w:b/>
          <w:bCs/>
          <w:color w:val="auto"/>
          <w:sz w:val="24"/>
          <w:szCs w:val="24"/>
        </w:rPr>
      </w:pPr>
      <w:r w:rsidRPr="00B311A1">
        <w:rPr>
          <w:rFonts w:ascii="Cambria Math" w:eastAsia="Georgia" w:hAnsi="Cambria Math" w:cs="Georgia"/>
          <w:b/>
          <w:bCs/>
          <w:color w:val="auto"/>
          <w:sz w:val="24"/>
          <w:szCs w:val="24"/>
        </w:rPr>
        <w:t>secundaria</w:t>
      </w:r>
    </w:p>
    <w:p w14:paraId="23EC5200" w14:textId="1A3EC1C5" w:rsidR="004D0BF1" w:rsidRDefault="004D0BF1" w:rsidP="004D0BF1">
      <w:pPr>
        <w:tabs>
          <w:tab w:val="left" w:pos="2430"/>
          <w:tab w:val="right" w:pos="9270"/>
        </w:tabs>
        <w:rPr>
          <w:rFonts w:ascii="Cambria Math" w:eastAsia="Georgia" w:hAnsi="Cambria Math" w:cs="Georgia"/>
          <w:color w:val="000000" w:themeColor="text1"/>
        </w:rPr>
      </w:pPr>
      <w:r>
        <w:rPr>
          <w:rFonts w:ascii="Cambria Math" w:eastAsia="Georgia" w:hAnsi="Cambria Math" w:cs="Georgia"/>
          <w:color w:val="000000" w:themeColor="text1"/>
        </w:rPr>
        <w:t xml:space="preserve">Título: </w:t>
      </w:r>
      <w:r w:rsidRPr="00B311A1">
        <w:rPr>
          <w:rFonts w:ascii="Cambria Math" w:eastAsia="Georgia" w:hAnsi="Cambria Math" w:cs="Georgia"/>
          <w:color w:val="4F81BD" w:themeColor="accent1"/>
        </w:rPr>
        <w:t>Bachiller académico</w:t>
      </w:r>
    </w:p>
    <w:p w14:paraId="3C127E60" w14:textId="2E61015D" w:rsidR="004D0BF1" w:rsidRDefault="004D0BF1" w:rsidP="004D0BF1">
      <w:pPr>
        <w:tabs>
          <w:tab w:val="left" w:pos="2430"/>
          <w:tab w:val="right" w:pos="9270"/>
        </w:tabs>
        <w:rPr>
          <w:rFonts w:ascii="Cambria Math" w:eastAsia="Georgia" w:hAnsi="Cambria Math" w:cs="Georgia"/>
          <w:b/>
          <w:bCs/>
          <w:color w:val="000000" w:themeColor="text1"/>
        </w:rPr>
      </w:pPr>
      <w:r>
        <w:rPr>
          <w:rFonts w:ascii="Cambria Math" w:eastAsia="Georgia" w:hAnsi="Cambria Math" w:cs="Georgia"/>
          <w:color w:val="000000" w:themeColor="text1"/>
        </w:rPr>
        <w:t>Año:2020</w:t>
      </w:r>
      <w:r w:rsidRPr="009973AF">
        <w:rPr>
          <w:rFonts w:ascii="Cambria Math" w:eastAsia="Georgia" w:hAnsi="Cambria Math" w:cs="Georgia"/>
          <w:b/>
          <w:bCs/>
          <w:color w:val="000000" w:themeColor="text1"/>
        </w:rPr>
        <w:t xml:space="preserve"> </w:t>
      </w:r>
    </w:p>
    <w:p w14:paraId="2C870171" w14:textId="68EC0DC8" w:rsidR="004D0BF1" w:rsidRDefault="004D0BF1" w:rsidP="004D0BF1">
      <w:pPr>
        <w:tabs>
          <w:tab w:val="left" w:pos="2430"/>
          <w:tab w:val="right" w:pos="9270"/>
        </w:tabs>
        <w:rPr>
          <w:rFonts w:ascii="Cambria Math" w:eastAsia="Georgia" w:hAnsi="Cambria Math" w:cs="Georgia"/>
          <w:b/>
          <w:bCs/>
          <w:color w:val="000000" w:themeColor="text1"/>
        </w:rPr>
      </w:pPr>
      <w:r w:rsidRPr="004D0BF1">
        <w:rPr>
          <w:rFonts w:ascii="Cambria Math" w:eastAsia="Georgia" w:hAnsi="Cambria Math" w:cs="Georgia"/>
          <w:color w:val="000000" w:themeColor="text1"/>
        </w:rPr>
        <w:t>Institución:</w:t>
      </w:r>
      <w:r>
        <w:rPr>
          <w:rFonts w:ascii="Cambria Math" w:eastAsia="Georgia" w:hAnsi="Cambria Math" w:cs="Georgia"/>
          <w:color w:val="000000" w:themeColor="text1"/>
        </w:rPr>
        <w:t xml:space="preserve"> </w:t>
      </w:r>
      <w:r w:rsidRPr="00B311A1">
        <w:rPr>
          <w:rFonts w:ascii="Cambria Math" w:eastAsia="Georgia" w:hAnsi="Cambria Math" w:cs="Georgia"/>
          <w:b/>
          <w:bCs/>
          <w:color w:val="auto"/>
        </w:rPr>
        <w:t>I.E de Fredonia</w:t>
      </w:r>
    </w:p>
    <w:p w14:paraId="53A99FB9" w14:textId="2D6152C0" w:rsidR="004D0BF1" w:rsidRDefault="004D0BF1" w:rsidP="00CA4A73">
      <w:pPr>
        <w:tabs>
          <w:tab w:val="left" w:pos="2430"/>
          <w:tab w:val="right" w:pos="9270"/>
        </w:tabs>
        <w:rPr>
          <w:rFonts w:ascii="Cambria Math" w:eastAsia="Georgia" w:hAnsi="Cambria Math" w:cs="Georgia"/>
          <w:b/>
          <w:bCs/>
        </w:rPr>
      </w:pPr>
    </w:p>
    <w:p w14:paraId="6F5FC42C" w14:textId="739F76BA" w:rsidR="009973AF" w:rsidRPr="00D469DB" w:rsidRDefault="009973AF" w:rsidP="004D0BF1">
      <w:pPr>
        <w:tabs>
          <w:tab w:val="left" w:pos="2430"/>
        </w:tabs>
        <w:rPr>
          <w:rFonts w:ascii="Georgia" w:eastAsia="Georgia" w:hAnsi="Georgia" w:cs="Georgia"/>
          <w:i/>
          <w:iCs/>
        </w:rPr>
      </w:pPr>
    </w:p>
    <w:p w14:paraId="10004FA5" w14:textId="3645F7C7" w:rsidR="00C847FB" w:rsidRDefault="00CA4A73" w:rsidP="00CA6FBC">
      <w:pPr>
        <w:tabs>
          <w:tab w:val="left" w:pos="2430"/>
        </w:tabs>
        <w:rPr>
          <w:rFonts w:ascii="Georgia" w:eastAsia="Georgia" w:hAnsi="Georgia" w:cs="Georgia"/>
          <w:i/>
          <w:iCs/>
          <w:color w:val="365F91" w:themeColor="accent1" w:themeShade="BF"/>
        </w:rPr>
      </w:pPr>
      <w:r>
        <w:rPr>
          <w:noProof/>
          <w:lang w:val="en-US" w:eastAsia="en-US"/>
        </w:rPr>
        <w:drawing>
          <wp:inline distT="0" distB="0" distL="0" distR="0" wp14:anchorId="353F66AF" wp14:editId="5C5315CC">
            <wp:extent cx="5495925" cy="19050"/>
            <wp:effectExtent l="1905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844D5" w14:textId="28455B06" w:rsidR="005C227E" w:rsidRDefault="005C227E" w:rsidP="00CA6FBC">
      <w:pPr>
        <w:tabs>
          <w:tab w:val="left" w:pos="2430"/>
        </w:tabs>
        <w:rPr>
          <w:rFonts w:ascii="Georgia" w:eastAsia="Georgia" w:hAnsi="Georgia" w:cs="Georgia"/>
          <w:i/>
          <w:iCs/>
          <w:color w:val="365F91" w:themeColor="accent1" w:themeShade="BF"/>
        </w:rPr>
      </w:pPr>
    </w:p>
    <w:p w14:paraId="07C1CAA4" w14:textId="30879C0E" w:rsidR="005C227E" w:rsidRDefault="005C227E" w:rsidP="00CA6FBC">
      <w:pPr>
        <w:tabs>
          <w:tab w:val="left" w:pos="2430"/>
        </w:tabs>
        <w:rPr>
          <w:rFonts w:ascii="Georgia" w:eastAsia="Georgia" w:hAnsi="Georgia" w:cs="Georgia"/>
          <w:i/>
          <w:iCs/>
          <w:color w:val="365F91" w:themeColor="accent1" w:themeShade="BF"/>
        </w:rPr>
      </w:pPr>
    </w:p>
    <w:p w14:paraId="5D7A9632" w14:textId="42E0DAD6" w:rsidR="005C227E" w:rsidRDefault="005C227E" w:rsidP="00CA6FBC">
      <w:pPr>
        <w:tabs>
          <w:tab w:val="left" w:pos="2430"/>
        </w:tabs>
        <w:rPr>
          <w:rFonts w:ascii="Georgia" w:eastAsia="Georgia" w:hAnsi="Georgia" w:cs="Georgia"/>
          <w:i/>
          <w:iCs/>
          <w:color w:val="365F91" w:themeColor="accent1" w:themeShade="BF"/>
        </w:rPr>
      </w:pPr>
    </w:p>
    <w:p w14:paraId="47381DA8" w14:textId="4ED68EAC" w:rsidR="005C227E" w:rsidRDefault="005C227E" w:rsidP="00CA6FBC">
      <w:pPr>
        <w:tabs>
          <w:tab w:val="left" w:pos="2430"/>
        </w:tabs>
        <w:rPr>
          <w:rFonts w:ascii="Georgia" w:eastAsia="Georgia" w:hAnsi="Georgia" w:cs="Georgia"/>
          <w:i/>
          <w:iCs/>
          <w:color w:val="365F91" w:themeColor="accent1" w:themeShade="BF"/>
        </w:rPr>
      </w:pPr>
    </w:p>
    <w:p w14:paraId="182C31C1" w14:textId="727D87B6" w:rsidR="005C227E" w:rsidRDefault="005C227E" w:rsidP="00CA6FBC">
      <w:pPr>
        <w:tabs>
          <w:tab w:val="left" w:pos="2430"/>
        </w:tabs>
        <w:rPr>
          <w:rFonts w:ascii="Georgia" w:eastAsia="Georgia" w:hAnsi="Georgia" w:cs="Georgia"/>
          <w:i/>
          <w:iCs/>
          <w:color w:val="365F91" w:themeColor="accent1" w:themeShade="BF"/>
        </w:rPr>
      </w:pPr>
    </w:p>
    <w:p w14:paraId="54CC3FB6" w14:textId="3AB506DA" w:rsidR="005C227E" w:rsidRDefault="005C227E" w:rsidP="00CA6FBC">
      <w:pPr>
        <w:tabs>
          <w:tab w:val="left" w:pos="2430"/>
        </w:tabs>
        <w:rPr>
          <w:rFonts w:ascii="Georgia" w:eastAsia="Georgia" w:hAnsi="Georgia" w:cs="Georgia"/>
          <w:i/>
          <w:iCs/>
          <w:color w:val="365F91" w:themeColor="accent1" w:themeShade="BF"/>
        </w:rPr>
      </w:pPr>
    </w:p>
    <w:p w14:paraId="126B7AE1" w14:textId="4055C635" w:rsidR="00CA6FBC" w:rsidRDefault="00CA6FBC" w:rsidP="00CA6FBC">
      <w:pPr>
        <w:tabs>
          <w:tab w:val="left" w:pos="2430"/>
        </w:tabs>
        <w:rPr>
          <w:rFonts w:ascii="Georgia" w:eastAsia="Georgia" w:hAnsi="Georgia" w:cs="Georgia"/>
          <w:i/>
          <w:iCs/>
          <w:color w:val="365F91" w:themeColor="accent1" w:themeShade="BF"/>
        </w:rPr>
      </w:pPr>
    </w:p>
    <w:p w14:paraId="198F624C" w14:textId="77777777" w:rsidR="00CA6FBC" w:rsidRDefault="00CA6FBC" w:rsidP="00CA6FBC">
      <w:pPr>
        <w:tabs>
          <w:tab w:val="left" w:pos="2430"/>
        </w:tabs>
        <w:rPr>
          <w:rFonts w:ascii="Georgia" w:eastAsia="Georgia" w:hAnsi="Georgia" w:cs="Georgia"/>
          <w:i/>
          <w:iCs/>
          <w:color w:val="365F91" w:themeColor="accent1" w:themeShade="BF"/>
        </w:rPr>
      </w:pPr>
    </w:p>
    <w:p w14:paraId="27B35E90" w14:textId="6DA33BF7" w:rsidR="005C227E" w:rsidRDefault="005C227E" w:rsidP="00CA6FBC">
      <w:pPr>
        <w:tabs>
          <w:tab w:val="left" w:pos="2430"/>
        </w:tabs>
        <w:rPr>
          <w:rFonts w:ascii="Georgia" w:eastAsia="Georgia" w:hAnsi="Georgia" w:cs="Georgia"/>
          <w:i/>
          <w:iCs/>
          <w:color w:val="365F91" w:themeColor="accent1" w:themeShade="BF"/>
        </w:rPr>
      </w:pPr>
      <w:r>
        <w:rPr>
          <w:noProof/>
          <w:lang w:val="en-US" w:eastAsia="en-US"/>
        </w:rPr>
        <w:drawing>
          <wp:inline distT="0" distB="0" distL="0" distR="0" wp14:anchorId="2A4054D0" wp14:editId="01028090">
            <wp:extent cx="5495925" cy="19050"/>
            <wp:effectExtent l="1905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412F8" w14:textId="1064AD65" w:rsidR="00C847FB" w:rsidRDefault="00C847FB" w:rsidP="00CA6FBC">
      <w:pPr>
        <w:tabs>
          <w:tab w:val="left" w:pos="2430"/>
        </w:tabs>
        <w:ind w:left="540"/>
        <w:rPr>
          <w:rFonts w:ascii="Georgia" w:eastAsia="Georgia" w:hAnsi="Georgia" w:cs="Georgia"/>
          <w:i/>
          <w:iCs/>
          <w:color w:val="365F91" w:themeColor="accent1" w:themeShade="BF"/>
        </w:rPr>
      </w:pPr>
    </w:p>
    <w:p w14:paraId="6D369262" w14:textId="77777777" w:rsidR="00C847FB" w:rsidRDefault="00C847FB" w:rsidP="00CA6FBC">
      <w:pPr>
        <w:tabs>
          <w:tab w:val="left" w:pos="2430"/>
        </w:tabs>
        <w:ind w:left="540"/>
        <w:rPr>
          <w:rFonts w:ascii="Georgia" w:eastAsia="Georgia" w:hAnsi="Georgia" w:cs="Georgia"/>
          <w:i/>
          <w:iCs/>
          <w:color w:val="365F91" w:themeColor="accent1" w:themeShade="BF"/>
        </w:rPr>
        <w:sectPr w:rsidR="00C847FB" w:rsidSect="00B21565">
          <w:footerReference w:type="default" r:id="rId11"/>
          <w:pgSz w:w="12240" w:h="15840"/>
          <w:pgMar w:top="431" w:right="1440" w:bottom="431" w:left="1440" w:header="708" w:footer="708" w:gutter="0"/>
          <w:cols w:space="708"/>
          <w:docGrid w:linePitch="360"/>
        </w:sectPr>
      </w:pPr>
    </w:p>
    <w:p w14:paraId="4FD653BC" w14:textId="6C57421D" w:rsidR="00C847FB" w:rsidRDefault="00C847FB" w:rsidP="00CA6FBC">
      <w:pPr>
        <w:tabs>
          <w:tab w:val="left" w:pos="2430"/>
        </w:tabs>
        <w:ind w:left="540"/>
        <w:rPr>
          <w:rFonts w:ascii="Georgia" w:eastAsia="Georgia" w:hAnsi="Georgia" w:cs="Georgia"/>
          <w:i/>
          <w:iCs/>
          <w:color w:val="365F91" w:themeColor="accent1" w:themeShade="BF"/>
        </w:rPr>
      </w:pPr>
    </w:p>
    <w:p w14:paraId="6A90452C" w14:textId="704EF4E9" w:rsidR="00C847FB" w:rsidRDefault="00C847FB" w:rsidP="00CA6FBC">
      <w:pPr>
        <w:tabs>
          <w:tab w:val="left" w:pos="2430"/>
        </w:tabs>
        <w:ind w:left="540"/>
        <w:rPr>
          <w:rFonts w:ascii="Georgia" w:eastAsia="Georgia" w:hAnsi="Georgia" w:cs="Georgia"/>
          <w:i/>
          <w:iCs/>
          <w:color w:val="365F91" w:themeColor="accent1" w:themeShade="BF"/>
        </w:rPr>
      </w:pPr>
    </w:p>
    <w:p w14:paraId="23D9FEEF" w14:textId="615120EF" w:rsidR="009973AF" w:rsidRDefault="009973AF" w:rsidP="00CA6FBC">
      <w:pPr>
        <w:tabs>
          <w:tab w:val="left" w:pos="2430"/>
        </w:tabs>
        <w:rPr>
          <w:rFonts w:ascii="Georgia" w:eastAsia="Georgia" w:hAnsi="Georgia" w:cs="Georgia"/>
          <w:i/>
          <w:iCs/>
          <w:color w:val="365F91" w:themeColor="accent1" w:themeShade="BF"/>
        </w:rPr>
      </w:pPr>
      <w:r>
        <w:rPr>
          <w:rFonts w:ascii="Georgia" w:eastAsia="Georgia" w:hAnsi="Georgia" w:cs="Georgia"/>
          <w:i/>
          <w:iCs/>
          <w:color w:val="365F91" w:themeColor="accent1" w:themeShade="BF"/>
        </w:rPr>
        <w:t>Competencias</w:t>
      </w:r>
    </w:p>
    <w:p w14:paraId="02B2B387" w14:textId="77777777" w:rsidR="00C847FB" w:rsidRDefault="00C847FB" w:rsidP="00CA6FBC">
      <w:pPr>
        <w:ind w:left="1440"/>
        <w:rPr>
          <w:rFonts w:ascii="Georgia" w:eastAsia="Georgia" w:hAnsi="Georgia" w:cs="Georgia"/>
          <w:i/>
          <w:iCs/>
          <w:color w:val="365F91" w:themeColor="accent1" w:themeShade="BF"/>
        </w:rPr>
      </w:pPr>
    </w:p>
    <w:p w14:paraId="7FC99687" w14:textId="5C03391B" w:rsidR="00C847FB" w:rsidRPr="00B311A1" w:rsidRDefault="00C847FB" w:rsidP="00CA6FBC">
      <w:pPr>
        <w:rPr>
          <w:rFonts w:ascii="Cambria Math" w:hAnsi="Cambria Math"/>
        </w:rPr>
      </w:pPr>
      <w:r w:rsidRPr="00B311A1">
        <w:rPr>
          <w:rFonts w:ascii="Cambria Math" w:hAnsi="Cambria Math"/>
        </w:rPr>
        <w:t>Adaptación a cambios</w:t>
      </w:r>
    </w:p>
    <w:p w14:paraId="73A0B2F3" w14:textId="3A467E6D" w:rsidR="00C847FB" w:rsidRPr="00B311A1" w:rsidRDefault="00C847FB" w:rsidP="00CA6FBC">
      <w:pPr>
        <w:rPr>
          <w:rFonts w:ascii="Cambria Math" w:hAnsi="Cambria Math"/>
        </w:rPr>
      </w:pPr>
      <w:r w:rsidRPr="00B311A1">
        <w:rPr>
          <w:rFonts w:ascii="Cambria Math" w:hAnsi="Cambria Math"/>
        </w:rPr>
        <w:t>Resolución de problemas</w:t>
      </w:r>
    </w:p>
    <w:p w14:paraId="4C6897A2" w14:textId="0C6AE47B" w:rsidR="00351850" w:rsidRPr="00B311A1" w:rsidRDefault="00C847FB" w:rsidP="00CA6FBC">
      <w:pPr>
        <w:tabs>
          <w:tab w:val="left" w:pos="2430"/>
        </w:tabs>
        <w:rPr>
          <w:rFonts w:ascii="Georgia" w:eastAsia="Georgia" w:hAnsi="Georgia" w:cs="Georgia"/>
          <w:color w:val="auto"/>
          <w:lang w:val="es-CO"/>
        </w:rPr>
      </w:pPr>
      <w:r w:rsidRPr="00B311A1">
        <w:rPr>
          <w:rFonts w:ascii="Georgia" w:eastAsia="Georgia" w:hAnsi="Georgia" w:cs="Georgia"/>
          <w:color w:val="auto"/>
          <w:lang w:val="es-CO"/>
        </w:rPr>
        <w:t>Creación de bases de datos</w:t>
      </w:r>
    </w:p>
    <w:p w14:paraId="7BCBEC7E" w14:textId="3DB76287" w:rsidR="00C847FB" w:rsidRDefault="00EB55ED" w:rsidP="00CA6FBC">
      <w:pPr>
        <w:tabs>
          <w:tab w:val="left" w:pos="2430"/>
        </w:tabs>
        <w:rPr>
          <w:rFonts w:ascii="Georgia" w:eastAsia="Georgia" w:hAnsi="Georgia" w:cs="Georgia"/>
          <w:color w:val="auto"/>
        </w:rPr>
      </w:pPr>
      <w:r w:rsidRPr="00B311A1">
        <w:rPr>
          <w:rFonts w:ascii="Georgia" w:eastAsia="Georgia" w:hAnsi="Georgia" w:cs="Georgia"/>
          <w:color w:val="auto"/>
        </w:rPr>
        <w:t>Manejo de bases de datos</w:t>
      </w:r>
    </w:p>
    <w:p w14:paraId="3F4B9C26" w14:textId="00793A2E" w:rsidR="008D4368" w:rsidRPr="00B5535E" w:rsidRDefault="008D4368" w:rsidP="00CA6FBC">
      <w:pPr>
        <w:tabs>
          <w:tab w:val="left" w:pos="2430"/>
        </w:tabs>
        <w:rPr>
          <w:rFonts w:ascii="Georgia" w:eastAsia="Georgia" w:hAnsi="Georgia" w:cs="Georgia"/>
          <w:color w:val="auto"/>
          <w:lang w:val="en-US"/>
        </w:rPr>
      </w:pPr>
      <w:r w:rsidRPr="00B5535E">
        <w:rPr>
          <w:rFonts w:ascii="Georgia" w:eastAsia="Georgia" w:hAnsi="Georgia" w:cs="Georgia"/>
          <w:color w:val="auto"/>
          <w:lang w:val="en-US"/>
        </w:rPr>
        <w:t>HTML</w:t>
      </w:r>
    </w:p>
    <w:p w14:paraId="45B99FFF" w14:textId="082553AF" w:rsidR="008D4368" w:rsidRPr="00B5535E" w:rsidRDefault="008D4368" w:rsidP="00CA6FBC">
      <w:pPr>
        <w:tabs>
          <w:tab w:val="left" w:pos="2430"/>
        </w:tabs>
        <w:rPr>
          <w:rFonts w:ascii="Georgia" w:eastAsia="Georgia" w:hAnsi="Georgia" w:cs="Georgia"/>
          <w:color w:val="auto"/>
          <w:lang w:val="en-US"/>
        </w:rPr>
      </w:pPr>
      <w:r w:rsidRPr="00B5535E">
        <w:rPr>
          <w:rFonts w:ascii="Georgia" w:eastAsia="Georgia" w:hAnsi="Georgia" w:cs="Georgia"/>
          <w:color w:val="auto"/>
          <w:lang w:val="en-US"/>
        </w:rPr>
        <w:t>CSS</w:t>
      </w:r>
    </w:p>
    <w:p w14:paraId="1B081D0B" w14:textId="39D28DA5" w:rsidR="008D4368" w:rsidRPr="00B5535E" w:rsidRDefault="00B5535E" w:rsidP="00CA6FBC">
      <w:pPr>
        <w:tabs>
          <w:tab w:val="left" w:pos="2430"/>
        </w:tabs>
        <w:rPr>
          <w:rFonts w:ascii="Georgia" w:eastAsia="Georgia" w:hAnsi="Georgia" w:cs="Georgia"/>
          <w:color w:val="auto"/>
          <w:lang w:val="en-US"/>
        </w:rPr>
      </w:pPr>
      <w:r>
        <w:rPr>
          <w:rFonts w:ascii="Georgia" w:eastAsia="Georgia" w:hAnsi="Georgia" w:cs="Georgia"/>
          <w:color w:val="auto"/>
          <w:lang w:val="en-US"/>
        </w:rPr>
        <w:t>MySQL</w:t>
      </w:r>
    </w:p>
    <w:p w14:paraId="7EB1DAD7" w14:textId="42A15FDF" w:rsidR="008D4368" w:rsidRDefault="005B3AB4" w:rsidP="00CA6FBC">
      <w:pPr>
        <w:tabs>
          <w:tab w:val="left" w:pos="2430"/>
        </w:tabs>
        <w:rPr>
          <w:rFonts w:ascii="Georgia" w:eastAsia="Georgia" w:hAnsi="Georgia" w:cs="Georgia"/>
          <w:color w:val="auto"/>
          <w:lang w:val="en-US"/>
        </w:rPr>
      </w:pPr>
      <w:r>
        <w:rPr>
          <w:rFonts w:ascii="Georgia" w:eastAsia="Georgia" w:hAnsi="Georgia" w:cs="Georgia"/>
          <w:color w:val="auto"/>
          <w:lang w:val="en-US"/>
        </w:rPr>
        <w:t>WordPress</w:t>
      </w:r>
    </w:p>
    <w:p w14:paraId="29C39CEB" w14:textId="02D364A1" w:rsidR="005B3AB4" w:rsidRDefault="005B3AB4" w:rsidP="00CA6FBC">
      <w:pPr>
        <w:tabs>
          <w:tab w:val="left" w:pos="2430"/>
        </w:tabs>
        <w:rPr>
          <w:rFonts w:ascii="Georgia" w:eastAsia="Georgia" w:hAnsi="Georgia" w:cs="Georgia"/>
          <w:color w:val="auto"/>
          <w:lang w:val="en-US"/>
        </w:rPr>
      </w:pPr>
      <w:r>
        <w:rPr>
          <w:rFonts w:ascii="Georgia" w:eastAsia="Georgia" w:hAnsi="Georgia" w:cs="Georgia"/>
          <w:color w:val="auto"/>
          <w:lang w:val="en-US"/>
        </w:rPr>
        <w:t>Git</w:t>
      </w:r>
    </w:p>
    <w:p w14:paraId="6590E1A0" w14:textId="77777777" w:rsidR="005B3AB4" w:rsidRPr="00B5535E" w:rsidRDefault="005B3AB4" w:rsidP="00CA6FBC">
      <w:pPr>
        <w:tabs>
          <w:tab w:val="left" w:pos="2430"/>
        </w:tabs>
        <w:rPr>
          <w:rFonts w:ascii="Georgia" w:eastAsia="Georgia" w:hAnsi="Georgia" w:cs="Georgia"/>
          <w:color w:val="auto"/>
          <w:lang w:val="en-US"/>
        </w:rPr>
      </w:pPr>
    </w:p>
    <w:p w14:paraId="2BBB4F2F" w14:textId="4F41365E" w:rsidR="00C847FB" w:rsidRPr="00B5535E" w:rsidRDefault="00C847FB" w:rsidP="00CA6FBC">
      <w:pPr>
        <w:tabs>
          <w:tab w:val="left" w:pos="2430"/>
        </w:tabs>
        <w:rPr>
          <w:rFonts w:ascii="Georgia" w:eastAsia="Georgia" w:hAnsi="Georgia" w:cs="Georgia"/>
          <w:i/>
          <w:iCs/>
          <w:color w:val="365F91" w:themeColor="accent1" w:themeShade="BF"/>
          <w:lang w:val="en-US"/>
        </w:rPr>
      </w:pPr>
    </w:p>
    <w:p w14:paraId="5204B962" w14:textId="4FB24CCA" w:rsidR="00C847FB" w:rsidRPr="00B5535E" w:rsidRDefault="00C847FB" w:rsidP="00CA6FBC">
      <w:pPr>
        <w:tabs>
          <w:tab w:val="left" w:pos="2430"/>
        </w:tabs>
        <w:rPr>
          <w:rFonts w:ascii="Georgia" w:eastAsia="Georgia" w:hAnsi="Georgia" w:cs="Georgia"/>
          <w:i/>
          <w:iCs/>
          <w:color w:val="365F91" w:themeColor="accent1" w:themeShade="BF"/>
          <w:lang w:val="en-US"/>
        </w:rPr>
      </w:pPr>
    </w:p>
    <w:p w14:paraId="51F81AFB" w14:textId="77777777" w:rsidR="0010058A" w:rsidRPr="00B5535E" w:rsidRDefault="0010058A" w:rsidP="00CA6FBC">
      <w:pPr>
        <w:tabs>
          <w:tab w:val="left" w:pos="2430"/>
        </w:tabs>
        <w:rPr>
          <w:rFonts w:ascii="Georgia" w:eastAsia="Georgia" w:hAnsi="Georgia" w:cs="Georgia"/>
          <w:i/>
          <w:iCs/>
          <w:color w:val="365F91" w:themeColor="accent1" w:themeShade="BF"/>
          <w:lang w:val="en-US"/>
        </w:rPr>
      </w:pPr>
    </w:p>
    <w:p w14:paraId="72728289" w14:textId="7EB08418" w:rsidR="00C847FB" w:rsidRPr="00C94C79" w:rsidRDefault="00351850" w:rsidP="00CA6FBC">
      <w:pPr>
        <w:tabs>
          <w:tab w:val="left" w:pos="2430"/>
        </w:tabs>
        <w:rPr>
          <w:rFonts w:ascii="Georgia" w:eastAsia="Georgia" w:hAnsi="Georgia" w:cs="Georgia"/>
          <w:i/>
          <w:iCs/>
          <w:color w:val="365F91" w:themeColor="accent1" w:themeShade="BF"/>
          <w:lang w:val="en-US"/>
        </w:rPr>
      </w:pPr>
      <w:r w:rsidRPr="00C94C79">
        <w:rPr>
          <w:rFonts w:ascii="Georgia" w:eastAsia="Georgia" w:hAnsi="Georgia" w:cs="Georgia"/>
          <w:i/>
          <w:iCs/>
          <w:color w:val="365F91" w:themeColor="accent1" w:themeShade="BF"/>
          <w:lang w:val="en-US"/>
        </w:rPr>
        <w:t>Software</w:t>
      </w:r>
    </w:p>
    <w:p w14:paraId="670E4DC5" w14:textId="77777777" w:rsidR="00C847FB" w:rsidRPr="00C94C79" w:rsidRDefault="00C847FB" w:rsidP="00CA6FBC">
      <w:pPr>
        <w:tabs>
          <w:tab w:val="left" w:pos="2430"/>
        </w:tabs>
        <w:rPr>
          <w:rFonts w:ascii="Georgia" w:eastAsia="Georgia" w:hAnsi="Georgia" w:cs="Georgia"/>
          <w:i/>
          <w:iCs/>
          <w:color w:val="365F91" w:themeColor="accent1" w:themeShade="BF"/>
          <w:lang w:val="en-US"/>
        </w:rPr>
      </w:pPr>
    </w:p>
    <w:p w14:paraId="67FBF8F2" w14:textId="636393A1" w:rsidR="001B17E4" w:rsidRPr="005D3755" w:rsidRDefault="00C847FB" w:rsidP="00CA6FBC">
      <w:pPr>
        <w:tabs>
          <w:tab w:val="left" w:pos="2430"/>
        </w:tabs>
        <w:rPr>
          <w:rFonts w:ascii="Georgia" w:eastAsia="Georgia" w:hAnsi="Georgia" w:cs="Georgia"/>
          <w:color w:val="808080" w:themeColor="background1" w:themeShade="80"/>
          <w:sz w:val="24"/>
          <w:szCs w:val="24"/>
          <w:lang w:val="en-US"/>
        </w:rPr>
      </w:pPr>
      <w:r w:rsidRPr="005D3755">
        <w:rPr>
          <w:rFonts w:ascii="Georgia" w:eastAsia="Georgia" w:hAnsi="Georgia" w:cs="Georgia"/>
          <w:color w:val="808080" w:themeColor="background1" w:themeShade="80"/>
          <w:sz w:val="24"/>
          <w:szCs w:val="24"/>
          <w:lang w:val="en-US"/>
        </w:rPr>
        <w:t>Excel</w:t>
      </w:r>
    </w:p>
    <w:p w14:paraId="5A428241" w14:textId="07585939" w:rsidR="001B17E4" w:rsidRPr="005D3755" w:rsidRDefault="001B17E4" w:rsidP="00CA6FBC">
      <w:pPr>
        <w:tabs>
          <w:tab w:val="left" w:pos="2430"/>
        </w:tabs>
        <w:rPr>
          <w:rFonts w:ascii="Georgia" w:eastAsia="Georgia" w:hAnsi="Georgia" w:cs="Georgia"/>
          <w:color w:val="808080" w:themeColor="background1" w:themeShade="80"/>
          <w:sz w:val="24"/>
          <w:szCs w:val="24"/>
          <w:lang w:val="en-US"/>
        </w:rPr>
      </w:pPr>
      <w:r w:rsidRPr="005D3755">
        <w:rPr>
          <w:rFonts w:ascii="Georgia" w:eastAsia="Georgia" w:hAnsi="Georgia" w:cs="Georgia"/>
          <w:color w:val="808080" w:themeColor="background1" w:themeShade="80"/>
          <w:sz w:val="24"/>
          <w:szCs w:val="24"/>
          <w:lang w:val="en-US"/>
        </w:rPr>
        <w:t>PowerPoint</w:t>
      </w:r>
    </w:p>
    <w:p w14:paraId="145F3870" w14:textId="29A2B4D0" w:rsidR="001B17E4" w:rsidRPr="005D3755" w:rsidRDefault="001B17E4" w:rsidP="00CA6FBC">
      <w:pPr>
        <w:tabs>
          <w:tab w:val="left" w:pos="2430"/>
        </w:tabs>
        <w:rPr>
          <w:rFonts w:ascii="Georgia" w:eastAsia="Georgia" w:hAnsi="Georgia" w:cs="Georgia"/>
          <w:color w:val="808080" w:themeColor="background1" w:themeShade="80"/>
          <w:sz w:val="24"/>
          <w:szCs w:val="24"/>
          <w:lang w:val="en-US"/>
        </w:rPr>
      </w:pPr>
      <w:r w:rsidRPr="005D3755">
        <w:rPr>
          <w:rFonts w:ascii="Georgia" w:eastAsia="Georgia" w:hAnsi="Georgia" w:cs="Georgia"/>
          <w:color w:val="808080" w:themeColor="background1" w:themeShade="80"/>
          <w:sz w:val="24"/>
          <w:szCs w:val="24"/>
          <w:lang w:val="en-US"/>
        </w:rPr>
        <w:t>Word</w:t>
      </w:r>
    </w:p>
    <w:p w14:paraId="2D67C4AF" w14:textId="585C0913" w:rsidR="00125026" w:rsidRPr="005D3755" w:rsidRDefault="005D3755" w:rsidP="00CA6FBC">
      <w:pPr>
        <w:tabs>
          <w:tab w:val="left" w:pos="2430"/>
        </w:tabs>
        <w:rPr>
          <w:rFonts w:ascii="Georgia" w:eastAsia="Georgia" w:hAnsi="Georgia" w:cs="Georgia"/>
          <w:color w:val="808080" w:themeColor="background1" w:themeShade="80"/>
          <w:sz w:val="24"/>
          <w:szCs w:val="24"/>
          <w:lang w:val="en-US"/>
        </w:rPr>
      </w:pPr>
      <w:bookmarkStart w:id="0" w:name="_GoBack"/>
      <w:bookmarkEnd w:id="0"/>
      <w:r w:rsidRPr="005D3755">
        <w:rPr>
          <w:rFonts w:ascii="Georgia" w:eastAsia="Georgia" w:hAnsi="Georgia" w:cs="Georgia"/>
          <w:color w:val="808080" w:themeColor="background1" w:themeShade="80"/>
          <w:sz w:val="24"/>
          <w:szCs w:val="24"/>
          <w:lang w:val="en-US"/>
        </w:rPr>
        <w:t>V</w:t>
      </w:r>
      <w:r w:rsidR="00553609" w:rsidRPr="005D3755">
        <w:rPr>
          <w:rFonts w:ascii="Georgia" w:eastAsia="Georgia" w:hAnsi="Georgia" w:cs="Georgia"/>
          <w:color w:val="808080" w:themeColor="background1" w:themeShade="80"/>
          <w:sz w:val="24"/>
          <w:szCs w:val="24"/>
          <w:lang w:val="en-US"/>
        </w:rPr>
        <w:t>isual studio code</w:t>
      </w:r>
    </w:p>
    <w:p w14:paraId="257A53F1" w14:textId="6366D4BD" w:rsidR="00125026" w:rsidRPr="005D3755" w:rsidRDefault="005D3755" w:rsidP="00CA6FBC">
      <w:pPr>
        <w:tabs>
          <w:tab w:val="left" w:pos="2430"/>
        </w:tabs>
        <w:rPr>
          <w:rFonts w:ascii="Georgia" w:eastAsia="Georgia" w:hAnsi="Georgia" w:cs="Georgia"/>
          <w:color w:val="808080" w:themeColor="background1" w:themeShade="80"/>
          <w:sz w:val="24"/>
          <w:szCs w:val="24"/>
          <w:lang w:val="en-US"/>
        </w:rPr>
      </w:pPr>
      <w:r w:rsidRPr="005D3755">
        <w:rPr>
          <w:rFonts w:ascii="Georgia" w:eastAsia="Georgia" w:hAnsi="Georgia" w:cs="Georgia"/>
          <w:color w:val="808080" w:themeColor="background1" w:themeShade="80"/>
          <w:sz w:val="24"/>
          <w:szCs w:val="24"/>
          <w:lang w:val="en-US"/>
        </w:rPr>
        <w:t>P</w:t>
      </w:r>
      <w:r w:rsidR="00125026" w:rsidRPr="005D3755">
        <w:rPr>
          <w:rFonts w:ascii="Georgia" w:eastAsia="Georgia" w:hAnsi="Georgia" w:cs="Georgia"/>
          <w:color w:val="808080" w:themeColor="background1" w:themeShade="80"/>
          <w:sz w:val="24"/>
          <w:szCs w:val="24"/>
          <w:lang w:val="en-US"/>
        </w:rPr>
        <w:t>remiere pro</w:t>
      </w:r>
    </w:p>
    <w:p w14:paraId="2600EF89" w14:textId="77777777" w:rsidR="00125026" w:rsidRDefault="00BA1BB7" w:rsidP="00CA6FBC">
      <w:pPr>
        <w:tabs>
          <w:tab w:val="left" w:pos="2430"/>
        </w:tabs>
        <w:rPr>
          <w:rFonts w:ascii="Georgia" w:eastAsia="Georgia" w:hAnsi="Georgia" w:cs="Georgia"/>
          <w:color w:val="808080" w:themeColor="background1" w:themeShade="80"/>
          <w:sz w:val="24"/>
          <w:szCs w:val="24"/>
          <w:lang w:val="en-US"/>
        </w:rPr>
      </w:pPr>
      <w:r w:rsidRPr="005D3755">
        <w:rPr>
          <w:rFonts w:ascii="Georgia" w:eastAsia="Georgia" w:hAnsi="Georgia" w:cs="Georgia"/>
          <w:color w:val="808080" w:themeColor="background1" w:themeShade="80"/>
          <w:sz w:val="24"/>
          <w:szCs w:val="24"/>
          <w:lang w:val="en-US"/>
        </w:rPr>
        <w:t>Photoshop</w:t>
      </w:r>
    </w:p>
    <w:p w14:paraId="495A8771" w14:textId="6ED7E9C2" w:rsidR="00B5535E" w:rsidRDefault="00B5535E" w:rsidP="00CA6FBC">
      <w:pPr>
        <w:tabs>
          <w:tab w:val="left" w:pos="2430"/>
        </w:tabs>
        <w:rPr>
          <w:rFonts w:ascii="Georgia" w:eastAsia="Georgia" w:hAnsi="Georgia" w:cs="Georgia"/>
          <w:color w:val="808080" w:themeColor="background1" w:themeShade="80"/>
          <w:sz w:val="24"/>
          <w:szCs w:val="24"/>
          <w:lang w:val="en-US"/>
        </w:rPr>
      </w:pPr>
      <w:r>
        <w:rPr>
          <w:rFonts w:ascii="Georgia" w:eastAsia="Georgia" w:hAnsi="Georgia" w:cs="Georgia"/>
          <w:color w:val="808080" w:themeColor="background1" w:themeShade="80"/>
          <w:sz w:val="24"/>
          <w:szCs w:val="24"/>
          <w:lang w:val="en-US"/>
        </w:rPr>
        <w:t>illustrator</w:t>
      </w:r>
    </w:p>
    <w:p w14:paraId="619AABDE" w14:textId="7B67FF97" w:rsidR="00B5535E" w:rsidRPr="005D3755" w:rsidRDefault="00B5535E" w:rsidP="00CA6FBC">
      <w:pPr>
        <w:tabs>
          <w:tab w:val="left" w:pos="2430"/>
        </w:tabs>
        <w:rPr>
          <w:rFonts w:ascii="Georgia" w:eastAsia="Georgia" w:hAnsi="Georgia" w:cs="Georgia"/>
          <w:color w:val="808080" w:themeColor="background1" w:themeShade="80"/>
          <w:sz w:val="24"/>
          <w:szCs w:val="24"/>
          <w:lang w:val="en-US"/>
        </w:rPr>
        <w:sectPr w:rsidR="00B5535E" w:rsidRPr="005D3755" w:rsidSect="00C847FB">
          <w:type w:val="continuous"/>
          <w:pgSz w:w="12240" w:h="15840"/>
          <w:pgMar w:top="431" w:right="1440" w:bottom="431" w:left="1440" w:header="708" w:footer="708" w:gutter="0"/>
          <w:cols w:num="2" w:space="708"/>
          <w:docGrid w:linePitch="360"/>
        </w:sectPr>
      </w:pPr>
      <w:r>
        <w:rPr>
          <w:rFonts w:ascii="Georgia" w:eastAsia="Georgia" w:hAnsi="Georgia" w:cs="Georgia"/>
          <w:color w:val="808080" w:themeColor="background1" w:themeShade="80"/>
          <w:sz w:val="24"/>
          <w:szCs w:val="24"/>
          <w:lang w:val="en-US"/>
        </w:rPr>
        <w:t>adobe XD</w:t>
      </w:r>
    </w:p>
    <w:p w14:paraId="27C3207B" w14:textId="77777777" w:rsidR="00CA4A73" w:rsidRDefault="00CA4A73" w:rsidP="00CA6FBC">
      <w:pPr>
        <w:tabs>
          <w:tab w:val="left" w:pos="2430"/>
        </w:tabs>
        <w:spacing w:before="200" w:after="200" w:line="360" w:lineRule="auto"/>
        <w:rPr>
          <w:noProof/>
          <w:lang w:val="en-US" w:eastAsia="en-US"/>
        </w:rPr>
      </w:pPr>
    </w:p>
    <w:p w14:paraId="3EF83D0C" w14:textId="36533317" w:rsidR="005C227E" w:rsidRPr="00CA6FBC" w:rsidRDefault="00CA4A73" w:rsidP="00CA6FBC">
      <w:pPr>
        <w:tabs>
          <w:tab w:val="left" w:pos="2430"/>
        </w:tabs>
        <w:spacing w:before="200" w:after="200" w:line="360" w:lineRule="auto"/>
        <w:rPr>
          <w:rFonts w:ascii="Georgia" w:eastAsia="Georgia" w:hAnsi="Georgia" w:cs="Georgia"/>
        </w:rPr>
        <w:sectPr w:rsidR="005C227E" w:rsidRPr="00CA6FBC" w:rsidSect="00C847FB">
          <w:type w:val="continuous"/>
          <w:pgSz w:w="12240" w:h="15840"/>
          <w:pgMar w:top="431" w:right="1440" w:bottom="431" w:left="1440" w:header="708" w:footer="708" w:gutter="0"/>
          <w:cols w:space="708"/>
          <w:docGrid w:linePitch="360"/>
        </w:sectPr>
      </w:pPr>
      <w:r>
        <w:rPr>
          <w:noProof/>
          <w:lang w:val="en-US" w:eastAsia="en-US"/>
        </w:rPr>
        <w:drawing>
          <wp:inline distT="0" distB="0" distL="0" distR="0" wp14:anchorId="481024A0" wp14:editId="2E59D9A7">
            <wp:extent cx="5495925" cy="19050"/>
            <wp:effectExtent l="1905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4ACDB3" w14:textId="77777777" w:rsidR="005C227E" w:rsidRDefault="005C227E" w:rsidP="00CA6FBC">
      <w:pPr>
        <w:tabs>
          <w:tab w:val="left" w:pos="2430"/>
          <w:tab w:val="right" w:pos="9270"/>
        </w:tabs>
        <w:rPr>
          <w:rFonts w:ascii="Cambria Math" w:eastAsia="Georgia" w:hAnsi="Cambria Math" w:cs="Georgia"/>
          <w:color w:val="000000" w:themeColor="text1"/>
        </w:rPr>
        <w:sectPr w:rsidR="005C227E" w:rsidSect="00BA1BB7">
          <w:type w:val="continuous"/>
          <w:pgSz w:w="12240" w:h="15840"/>
          <w:pgMar w:top="431" w:right="1440" w:bottom="431" w:left="1440" w:header="708" w:footer="708" w:gutter="0"/>
          <w:cols w:space="708"/>
          <w:docGrid w:linePitch="360"/>
        </w:sectPr>
      </w:pPr>
    </w:p>
    <w:p w14:paraId="557C3228" w14:textId="15205258" w:rsidR="00CA4A73" w:rsidRPr="00CA4A73" w:rsidRDefault="00CA4A73" w:rsidP="00CA4A73">
      <w:pPr>
        <w:rPr>
          <w:rFonts w:ascii="Cambria Math" w:eastAsia="Georgia" w:hAnsi="Cambria Math" w:cs="Georgia"/>
        </w:rPr>
        <w:sectPr w:rsidR="00CA4A73" w:rsidRPr="00CA4A73" w:rsidSect="00BA1BB7">
          <w:type w:val="continuous"/>
          <w:pgSz w:w="12240" w:h="15840"/>
          <w:pgMar w:top="431" w:right="1440" w:bottom="431" w:left="1440" w:header="708" w:footer="708" w:gutter="0"/>
          <w:cols w:space="708"/>
          <w:docGrid w:linePitch="360"/>
        </w:sectPr>
      </w:pPr>
    </w:p>
    <w:p w14:paraId="105A00AF" w14:textId="77777777" w:rsidR="002264CD" w:rsidRDefault="002264CD" w:rsidP="00CA6FBC">
      <w:pPr>
        <w:tabs>
          <w:tab w:val="left" w:pos="2430"/>
          <w:tab w:val="right" w:pos="9270"/>
        </w:tabs>
        <w:rPr>
          <w:rFonts w:ascii="Cambria Math" w:eastAsia="Georgia" w:hAnsi="Cambria Math" w:cs="Georgia"/>
          <w:color w:val="1F497D" w:themeColor="text2"/>
        </w:rPr>
        <w:sectPr w:rsidR="002264CD" w:rsidSect="00C847FB">
          <w:type w:val="continuous"/>
          <w:pgSz w:w="12240" w:h="15840"/>
          <w:pgMar w:top="431" w:right="1440" w:bottom="431" w:left="1440" w:header="708" w:footer="708" w:gutter="0"/>
          <w:cols w:space="708"/>
          <w:docGrid w:linePitch="360"/>
        </w:sectPr>
      </w:pPr>
    </w:p>
    <w:p w14:paraId="7441A091" w14:textId="3BDAC965" w:rsidR="008F66E4" w:rsidRDefault="008F66E4" w:rsidP="00CA6FBC">
      <w:pPr>
        <w:tabs>
          <w:tab w:val="left" w:pos="2430"/>
          <w:tab w:val="right" w:pos="9270"/>
        </w:tabs>
        <w:rPr>
          <w:rFonts w:ascii="Cambria Math" w:eastAsia="Georgia" w:hAnsi="Cambria Math" w:cs="Georgia"/>
          <w:color w:val="1F497D" w:themeColor="text2"/>
        </w:rPr>
      </w:pPr>
      <w:r w:rsidRPr="007B2FBB">
        <w:rPr>
          <w:rFonts w:ascii="Cambria Math" w:eastAsia="Georgia" w:hAnsi="Cambria Math" w:cs="Georgia"/>
          <w:color w:val="1F497D" w:themeColor="text2"/>
        </w:rPr>
        <w:t>Referencia</w:t>
      </w:r>
      <w:r w:rsidR="005E04AA">
        <w:rPr>
          <w:rFonts w:ascii="Cambria Math" w:eastAsia="Georgia" w:hAnsi="Cambria Math" w:cs="Georgia"/>
          <w:color w:val="1F497D" w:themeColor="text2"/>
        </w:rPr>
        <w:t>s personales</w:t>
      </w:r>
    </w:p>
    <w:p w14:paraId="6FA584F4" w14:textId="77777777" w:rsidR="00876CB7" w:rsidRPr="007B2FBB" w:rsidRDefault="00876CB7" w:rsidP="00CA6FBC">
      <w:pPr>
        <w:tabs>
          <w:tab w:val="left" w:pos="2430"/>
          <w:tab w:val="right" w:pos="9270"/>
        </w:tabs>
        <w:rPr>
          <w:rFonts w:ascii="Cambria Math" w:eastAsia="Georgia" w:hAnsi="Cambria Math" w:cs="Georgia"/>
          <w:color w:val="1F497D" w:themeColor="text2"/>
        </w:rPr>
      </w:pPr>
    </w:p>
    <w:p w14:paraId="39FC5827" w14:textId="77777777" w:rsidR="00DF36D2" w:rsidRPr="005E04AA" w:rsidRDefault="00DF36D2" w:rsidP="00DF36D2">
      <w:pPr>
        <w:tabs>
          <w:tab w:val="left" w:pos="2430"/>
          <w:tab w:val="right" w:pos="9270"/>
        </w:tabs>
        <w:rPr>
          <w:rFonts w:ascii="Cambria Math" w:eastAsia="Georgia" w:hAnsi="Cambria Math" w:cs="Georgia"/>
          <w:b/>
          <w:bCs/>
          <w:color w:val="000000" w:themeColor="text1"/>
        </w:rPr>
      </w:pPr>
      <w:r w:rsidRPr="005E04AA">
        <w:rPr>
          <w:rFonts w:ascii="Cambria Math" w:eastAsia="Georgia" w:hAnsi="Cambria Math" w:cs="Georgia"/>
          <w:b/>
          <w:bCs/>
          <w:color w:val="000000" w:themeColor="text1"/>
        </w:rPr>
        <w:t>Luz Danelys Ruiz Domico</w:t>
      </w:r>
    </w:p>
    <w:p w14:paraId="27EDFA9A" w14:textId="0A00B705" w:rsidR="00965C7C" w:rsidRPr="005E04AA" w:rsidRDefault="00965C7C" w:rsidP="00CA6FBC">
      <w:pPr>
        <w:tabs>
          <w:tab w:val="left" w:pos="2430"/>
          <w:tab w:val="right" w:pos="9270"/>
        </w:tabs>
        <w:rPr>
          <w:rFonts w:ascii="Cambria Math" w:eastAsia="Georgia" w:hAnsi="Cambria Math" w:cs="Georgia"/>
        </w:rPr>
      </w:pPr>
    </w:p>
    <w:p w14:paraId="1B66E914" w14:textId="77777777" w:rsidR="002264CD" w:rsidRDefault="002264CD" w:rsidP="00CA6FBC">
      <w:pPr>
        <w:tabs>
          <w:tab w:val="left" w:pos="2430"/>
          <w:tab w:val="right" w:pos="9270"/>
        </w:tabs>
        <w:ind w:left="540"/>
        <w:rPr>
          <w:rFonts w:ascii="Cambria Math" w:eastAsia="Georgia" w:hAnsi="Cambria Math" w:cs="Georgia"/>
          <w:b/>
          <w:bCs/>
          <w:color w:val="000000" w:themeColor="text1"/>
        </w:rPr>
      </w:pPr>
      <w:bookmarkStart w:id="1" w:name="_Hlk108795112"/>
    </w:p>
    <w:bookmarkEnd w:id="1"/>
    <w:p w14:paraId="67D9045A" w14:textId="77777777" w:rsidR="002264CD" w:rsidRDefault="002264CD" w:rsidP="00CA6FBC">
      <w:pPr>
        <w:tabs>
          <w:tab w:val="left" w:pos="2430"/>
          <w:tab w:val="right" w:pos="9270"/>
        </w:tabs>
        <w:rPr>
          <w:rFonts w:ascii="Cambria Math" w:eastAsia="Georgia" w:hAnsi="Cambria Math" w:cs="Georgia"/>
          <w:color w:val="000000" w:themeColor="text1"/>
        </w:rPr>
        <w:sectPr w:rsidR="002264CD" w:rsidSect="002264CD">
          <w:type w:val="continuous"/>
          <w:pgSz w:w="12240" w:h="15840"/>
          <w:pgMar w:top="431" w:right="1440" w:bottom="431" w:left="1440" w:header="708" w:footer="708" w:gutter="0"/>
          <w:cols w:num="2" w:space="708"/>
          <w:docGrid w:linePitch="360"/>
        </w:sectPr>
      </w:pPr>
    </w:p>
    <w:p w14:paraId="015DB24E" w14:textId="77777777" w:rsidR="00DF36D2" w:rsidRPr="007B2FBB" w:rsidRDefault="00DF36D2" w:rsidP="00DF36D2">
      <w:pPr>
        <w:tabs>
          <w:tab w:val="left" w:pos="2430"/>
          <w:tab w:val="right" w:pos="9270"/>
        </w:tabs>
        <w:rPr>
          <w:rFonts w:ascii="Cambria Math" w:eastAsia="Georgia" w:hAnsi="Cambria Math" w:cs="Georgia"/>
          <w:color w:val="000000" w:themeColor="text1"/>
        </w:rPr>
      </w:pPr>
      <w:r w:rsidRPr="007B2FBB">
        <w:rPr>
          <w:rFonts w:ascii="Cambria Math" w:eastAsia="Georgia" w:hAnsi="Cambria Math" w:cs="Georgia"/>
          <w:color w:val="000000" w:themeColor="text1"/>
        </w:rPr>
        <w:t>Cedula:1007976104</w:t>
      </w:r>
    </w:p>
    <w:p w14:paraId="028E0367" w14:textId="77777777" w:rsidR="00DF36D2" w:rsidRDefault="00DF36D2" w:rsidP="00DF36D2">
      <w:pPr>
        <w:tabs>
          <w:tab w:val="left" w:pos="2430"/>
          <w:tab w:val="right" w:pos="9270"/>
        </w:tabs>
        <w:rPr>
          <w:rFonts w:ascii="Cambria Math" w:eastAsia="Georgia" w:hAnsi="Cambria Math" w:cs="Georgia"/>
          <w:color w:val="000000" w:themeColor="text1"/>
        </w:rPr>
      </w:pPr>
      <w:r w:rsidRPr="007B2FBB">
        <w:rPr>
          <w:rFonts w:ascii="Cambria Math" w:eastAsia="Georgia" w:hAnsi="Cambria Math" w:cs="Georgia"/>
          <w:color w:val="000000" w:themeColor="text1"/>
        </w:rPr>
        <w:t>Ocupación: estudiante</w:t>
      </w:r>
    </w:p>
    <w:p w14:paraId="358481E2" w14:textId="77777777" w:rsidR="00DF36D2" w:rsidRPr="007B2FBB" w:rsidRDefault="00DF36D2" w:rsidP="00DF36D2">
      <w:pPr>
        <w:tabs>
          <w:tab w:val="left" w:pos="2430"/>
          <w:tab w:val="right" w:pos="9270"/>
        </w:tabs>
        <w:rPr>
          <w:rFonts w:ascii="Cambria Math" w:eastAsia="Georgia" w:hAnsi="Cambria Math" w:cs="Georgia"/>
          <w:noProof/>
          <w:color w:val="000000" w:themeColor="text1"/>
        </w:rPr>
      </w:pPr>
      <w:r w:rsidRPr="007B2FBB">
        <w:rPr>
          <w:rFonts w:ascii="Cambria Math" w:eastAsia="Georgia" w:hAnsi="Cambria Math" w:cs="Georgia"/>
          <w:color w:val="000000" w:themeColor="text1"/>
        </w:rPr>
        <w:t xml:space="preserve">Teléfono: </w:t>
      </w:r>
      <w:r>
        <w:rPr>
          <w:rFonts w:ascii="Cambria Math" w:eastAsia="Georgia" w:hAnsi="Cambria Math" w:cs="Georgia"/>
          <w:color w:val="000000" w:themeColor="text1"/>
        </w:rPr>
        <w:t>3233330714</w:t>
      </w:r>
    </w:p>
    <w:p w14:paraId="5584E53C" w14:textId="6D7412F9" w:rsidR="007A2CED" w:rsidRDefault="007A2CED" w:rsidP="00CA6FBC">
      <w:pPr>
        <w:tabs>
          <w:tab w:val="left" w:pos="2430"/>
          <w:tab w:val="right" w:pos="9270"/>
        </w:tabs>
        <w:rPr>
          <w:rFonts w:ascii="Cambria Math" w:eastAsia="Georgia" w:hAnsi="Cambria Math" w:cs="Georgia"/>
          <w:color w:val="1F497D" w:themeColor="text2"/>
        </w:rPr>
      </w:pPr>
    </w:p>
    <w:p w14:paraId="1908CAED" w14:textId="77777777" w:rsidR="00DF36D2" w:rsidRDefault="00DF36D2" w:rsidP="00CA6FBC">
      <w:pPr>
        <w:tabs>
          <w:tab w:val="left" w:pos="2430"/>
          <w:tab w:val="right" w:pos="9270"/>
        </w:tabs>
        <w:rPr>
          <w:rFonts w:ascii="Cambria Math" w:eastAsia="Georgia" w:hAnsi="Cambria Math" w:cs="Georgia"/>
          <w:color w:val="1F497D" w:themeColor="text2"/>
        </w:rPr>
      </w:pPr>
    </w:p>
    <w:p w14:paraId="6730DC0C" w14:textId="24C882B5" w:rsidR="00A37901" w:rsidRPr="005E04AA" w:rsidRDefault="00A37901" w:rsidP="00CA6FBC">
      <w:pPr>
        <w:tabs>
          <w:tab w:val="left" w:pos="2430"/>
          <w:tab w:val="right" w:pos="9270"/>
        </w:tabs>
        <w:rPr>
          <w:rFonts w:ascii="Cambria Math" w:eastAsia="Georgia" w:hAnsi="Cambria Math" w:cs="Georgia"/>
          <w:b/>
          <w:bCs/>
        </w:rPr>
      </w:pPr>
      <w:r>
        <w:rPr>
          <w:rFonts w:ascii="Cambria Math" w:eastAsia="Georgia" w:hAnsi="Cambria Math" w:cs="Georgia"/>
          <w:b/>
          <w:bCs/>
        </w:rPr>
        <w:t>Lucero Marcela Romero Prada</w:t>
      </w:r>
    </w:p>
    <w:p w14:paraId="5876AFDE" w14:textId="4AA61254" w:rsidR="00A37901" w:rsidRPr="007B2FBB" w:rsidRDefault="00A37901" w:rsidP="00CA6FBC">
      <w:pPr>
        <w:tabs>
          <w:tab w:val="left" w:pos="2430"/>
          <w:tab w:val="right" w:pos="9270"/>
        </w:tabs>
        <w:rPr>
          <w:rFonts w:ascii="Cambria Math" w:eastAsia="Georgia" w:hAnsi="Cambria Math" w:cs="Georgia"/>
        </w:rPr>
      </w:pPr>
      <w:r w:rsidRPr="007B2FBB">
        <w:rPr>
          <w:rFonts w:ascii="Cambria Math" w:eastAsia="Georgia" w:hAnsi="Cambria Math" w:cs="Georgia"/>
        </w:rPr>
        <w:t>Cedula:</w:t>
      </w:r>
      <w:r>
        <w:rPr>
          <w:rFonts w:ascii="Cambria Math" w:eastAsia="Georgia" w:hAnsi="Cambria Math" w:cs="Georgia"/>
        </w:rPr>
        <w:t>1047448063</w:t>
      </w:r>
    </w:p>
    <w:p w14:paraId="5C45CCFC" w14:textId="5EF9CE7D" w:rsidR="00A37901" w:rsidRPr="007B2FBB" w:rsidRDefault="00A37901" w:rsidP="00CA6FBC">
      <w:pPr>
        <w:tabs>
          <w:tab w:val="left" w:pos="2430"/>
          <w:tab w:val="right" w:pos="9270"/>
        </w:tabs>
        <w:rPr>
          <w:rFonts w:ascii="Cambria Math" w:eastAsia="Georgia" w:hAnsi="Cambria Math" w:cs="Georgia"/>
        </w:rPr>
      </w:pPr>
      <w:r w:rsidRPr="007B2FBB">
        <w:rPr>
          <w:rFonts w:ascii="Cambria Math" w:eastAsia="Georgia" w:hAnsi="Cambria Math" w:cs="Georgia"/>
        </w:rPr>
        <w:t xml:space="preserve">Teléfono:  </w:t>
      </w:r>
      <w:r>
        <w:rPr>
          <w:rFonts w:ascii="Cambria Math" w:eastAsia="Georgia" w:hAnsi="Cambria Math" w:cs="Georgia"/>
        </w:rPr>
        <w:t>3016224226</w:t>
      </w:r>
    </w:p>
    <w:p w14:paraId="7CD5CA9E" w14:textId="6F047ED9" w:rsidR="00A37901" w:rsidRDefault="00A37901" w:rsidP="00CA6FBC">
      <w:pPr>
        <w:tabs>
          <w:tab w:val="left" w:pos="2430"/>
          <w:tab w:val="right" w:pos="9270"/>
        </w:tabs>
        <w:rPr>
          <w:rFonts w:ascii="Cambria Math" w:eastAsia="Georgia" w:hAnsi="Cambria Math" w:cs="Georgia"/>
        </w:rPr>
      </w:pPr>
      <w:r w:rsidRPr="007B2FBB">
        <w:rPr>
          <w:rFonts w:ascii="Cambria Math" w:eastAsia="Georgia" w:hAnsi="Cambria Math" w:cs="Georgia"/>
        </w:rPr>
        <w:t>Ocupación:</w:t>
      </w:r>
      <w:r>
        <w:rPr>
          <w:rFonts w:ascii="Cambria Math" w:eastAsia="Georgia" w:hAnsi="Cambria Math" w:cs="Georgia"/>
        </w:rPr>
        <w:t xml:space="preserve"> Auxiliar en pedagogía</w:t>
      </w:r>
    </w:p>
    <w:p w14:paraId="7735428C" w14:textId="77777777" w:rsidR="00DF36D2" w:rsidRDefault="00DF36D2" w:rsidP="00CA6FBC">
      <w:pPr>
        <w:tabs>
          <w:tab w:val="left" w:pos="2430"/>
          <w:tab w:val="right" w:pos="9270"/>
        </w:tabs>
        <w:rPr>
          <w:rFonts w:ascii="Cambria Math" w:eastAsia="Georgia" w:hAnsi="Cambria Math" w:cs="Georgia"/>
        </w:rPr>
      </w:pPr>
    </w:p>
    <w:p w14:paraId="0994A75E" w14:textId="214D2B36" w:rsidR="00A37901" w:rsidRPr="00A37901" w:rsidRDefault="00CA6FBC" w:rsidP="005B61E0">
      <w:pPr>
        <w:tabs>
          <w:tab w:val="left" w:pos="2430"/>
          <w:tab w:val="right" w:pos="9270"/>
        </w:tabs>
        <w:rPr>
          <w:rFonts w:ascii="Cambria Math" w:eastAsia="Georgia" w:hAnsi="Cambria Math" w:cs="Georgia"/>
          <w:color w:val="auto"/>
        </w:rPr>
      </w:pPr>
      <w:r>
        <w:rPr>
          <w:noProof/>
          <w:lang w:val="en-US" w:eastAsia="en-US"/>
        </w:rPr>
        <w:drawing>
          <wp:inline distT="0" distB="0" distL="0" distR="0" wp14:anchorId="2F67BF67" wp14:editId="3A26AEE1">
            <wp:extent cx="5495925" cy="19050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B2064" w14:textId="292801B3" w:rsidR="007F685C" w:rsidRDefault="007F685C" w:rsidP="007B2FBB">
      <w:pPr>
        <w:tabs>
          <w:tab w:val="left" w:pos="2430"/>
          <w:tab w:val="right" w:pos="9270"/>
        </w:tabs>
        <w:rPr>
          <w:rFonts w:ascii="Cambria Math" w:eastAsia="Georgia" w:hAnsi="Cambria Math" w:cs="Georgia"/>
          <w:color w:val="1F497D" w:themeColor="text2"/>
        </w:rPr>
      </w:pPr>
    </w:p>
    <w:p w14:paraId="72C711AD" w14:textId="4BF5B493" w:rsidR="007F685C" w:rsidRDefault="007F685C" w:rsidP="007B2FBB">
      <w:pPr>
        <w:tabs>
          <w:tab w:val="left" w:pos="2430"/>
          <w:tab w:val="right" w:pos="9270"/>
        </w:tabs>
        <w:rPr>
          <w:rFonts w:ascii="Cambria Math" w:eastAsia="Georgia" w:hAnsi="Cambria Math" w:cs="Georgia"/>
          <w:color w:val="1F497D" w:themeColor="text2"/>
        </w:rPr>
      </w:pPr>
    </w:p>
    <w:p w14:paraId="5ABC61DD" w14:textId="2C1D3A87" w:rsidR="00CA6FBC" w:rsidRDefault="00D9285C" w:rsidP="007B2FBB">
      <w:pPr>
        <w:tabs>
          <w:tab w:val="left" w:pos="2430"/>
          <w:tab w:val="right" w:pos="9270"/>
        </w:tabs>
        <w:rPr>
          <w:rFonts w:ascii="Cambria Math" w:eastAsia="Georgia" w:hAnsi="Cambria Math" w:cs="Georgia"/>
          <w:color w:val="1F497D" w:themeColor="text2"/>
        </w:rPr>
      </w:pPr>
      <w:r>
        <w:rPr>
          <w:rFonts w:ascii="Georgia" w:eastAsia="Georgia" w:hAnsi="Georgia" w:cs="Georgia"/>
          <w:i/>
          <w:iCs/>
          <w:noProof/>
          <w:color w:val="365F91" w:themeColor="accent1" w:themeShade="BF"/>
          <w:lang w:val="es-CO"/>
        </w:rPr>
        <w:drawing>
          <wp:anchor distT="0" distB="0" distL="114300" distR="114300" simplePos="0" relativeHeight="251688960" behindDoc="0" locked="0" layoutInCell="1" allowOverlap="1" wp14:anchorId="221EB9FE" wp14:editId="5ADB8A30">
            <wp:simplePos x="0" y="0"/>
            <wp:positionH relativeFrom="column">
              <wp:posOffset>391795</wp:posOffset>
            </wp:positionH>
            <wp:positionV relativeFrom="paragraph">
              <wp:posOffset>4445</wp:posOffset>
            </wp:positionV>
            <wp:extent cx="749300" cy="318770"/>
            <wp:effectExtent l="0" t="0" r="0" b="508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440FA" w14:textId="0393F44C" w:rsidR="00CA4A73" w:rsidRPr="00B85ACF" w:rsidRDefault="00B311A1" w:rsidP="007B2FBB">
      <w:pPr>
        <w:tabs>
          <w:tab w:val="left" w:pos="2430"/>
          <w:tab w:val="right" w:pos="9270"/>
        </w:tabs>
        <w:rPr>
          <w:rFonts w:ascii="Cambria Math" w:eastAsia="Georgia" w:hAnsi="Cambria Math" w:cs="Georgia"/>
          <w:color w:val="1F497D" w:themeColor="text2"/>
        </w:rPr>
      </w:pPr>
      <w:r w:rsidRPr="005B6461">
        <w:rPr>
          <w:rFonts w:ascii="Cambria Math" w:eastAsia="Georgia" w:hAnsi="Cambria Math" w:cs="Georgia"/>
          <w:color w:val="000000" w:themeColor="text1"/>
        </w:rPr>
        <w:t>Firma:</w:t>
      </w:r>
      <w:r w:rsidRPr="005B6461">
        <w:rPr>
          <w:rFonts w:ascii="Cambria Math" w:eastAsia="Georgia" w:hAnsi="Cambria Math" w:cs="Georgia"/>
          <w:color w:val="000000" w:themeColor="text1"/>
          <w:u w:val="single"/>
        </w:rPr>
        <w:t xml:space="preserve"> ____________________</w:t>
      </w:r>
    </w:p>
    <w:sectPr w:rsidR="00CA4A73" w:rsidRPr="00B85ACF" w:rsidSect="00C847FB">
      <w:type w:val="continuous"/>
      <w:pgSz w:w="12240" w:h="15840"/>
      <w:pgMar w:top="431" w:right="1440" w:bottom="43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C3766" w14:textId="77777777" w:rsidR="00350F6E" w:rsidRDefault="00350F6E">
      <w:pPr>
        <w:spacing w:line="240" w:lineRule="auto"/>
      </w:pPr>
      <w:r>
        <w:separator/>
      </w:r>
    </w:p>
  </w:endnote>
  <w:endnote w:type="continuationSeparator" w:id="0">
    <w:p w14:paraId="20D7E3EC" w14:textId="77777777" w:rsidR="00350F6E" w:rsidRDefault="00350F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63FAB" w14:textId="77777777" w:rsidR="007B2FBB" w:rsidRDefault="007B2FBB" w:rsidP="007B2FBB">
    <w:pPr>
      <w:spacing w:line="240" w:lineRule="auto"/>
      <w:rPr>
        <w:rFonts w:eastAsia="Georgia"/>
        <w:color w:val="666666"/>
        <w:sz w:val="24"/>
        <w:szCs w:val="24"/>
      </w:rPr>
    </w:pPr>
    <w:r>
      <w:rPr>
        <w:rFonts w:eastAsia="Georgia"/>
        <w:color w:val="666666"/>
        <w:sz w:val="24"/>
        <w:szCs w:val="24"/>
      </w:rPr>
      <w:t>JULIO CESAR CONRADO SISNERO</w:t>
    </w:r>
  </w:p>
  <w:p w14:paraId="3A956D72" w14:textId="77777777" w:rsidR="007B2FBB" w:rsidRDefault="007B2FBB" w:rsidP="007B2FBB">
    <w:pPr>
      <w:spacing w:line="240" w:lineRule="auto"/>
      <w:rPr>
        <w:rFonts w:ascii="Georgia" w:eastAsia="Georgia" w:hAnsi="Georgia" w:cs="Georgia"/>
        <w:color w:val="666666"/>
      </w:rPr>
    </w:pPr>
    <w:r>
      <w:rPr>
        <w:rFonts w:ascii="Georgia" w:eastAsia="Georgia" w:hAnsi="Georgia" w:cs="Georgia"/>
        <w:color w:val="666666"/>
      </w:rPr>
      <w:t>CC: 1007977788</w:t>
    </w:r>
  </w:p>
  <w:p w14:paraId="015AFD74" w14:textId="77777777" w:rsidR="007B2FBB" w:rsidRDefault="007B2F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A46EE" w14:textId="77777777" w:rsidR="00350F6E" w:rsidRDefault="00350F6E">
      <w:pPr>
        <w:spacing w:line="240" w:lineRule="auto"/>
      </w:pPr>
      <w:r>
        <w:separator/>
      </w:r>
    </w:p>
  </w:footnote>
  <w:footnote w:type="continuationSeparator" w:id="0">
    <w:p w14:paraId="3D020A8F" w14:textId="77777777" w:rsidR="00350F6E" w:rsidRDefault="00350F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B17B4"/>
    <w:multiLevelType w:val="hybridMultilevel"/>
    <w:tmpl w:val="A3BE37D4"/>
    <w:lvl w:ilvl="0" w:tplc="AE6E4398">
      <w:start w:val="2021"/>
      <w:numFmt w:val="bullet"/>
      <w:lvlText w:val=""/>
      <w:lvlJc w:val="left"/>
      <w:pPr>
        <w:ind w:left="360" w:hanging="360"/>
      </w:pPr>
      <w:rPr>
        <w:rFonts w:ascii="Symbol" w:eastAsia="MS Mincho" w:hAnsi="Symbol" w:cs="Aria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C11AC0"/>
    <w:multiLevelType w:val="hybridMultilevel"/>
    <w:tmpl w:val="E8DE3A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D4122"/>
    <w:multiLevelType w:val="hybridMultilevel"/>
    <w:tmpl w:val="0A0474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0BF"/>
    <w:rsid w:val="000014B2"/>
    <w:rsid w:val="0001201B"/>
    <w:rsid w:val="000163BE"/>
    <w:rsid w:val="00017B05"/>
    <w:rsid w:val="000209CF"/>
    <w:rsid w:val="00022EE7"/>
    <w:rsid w:val="00023E04"/>
    <w:rsid w:val="00035B5A"/>
    <w:rsid w:val="000429F1"/>
    <w:rsid w:val="00071A35"/>
    <w:rsid w:val="0009185A"/>
    <w:rsid w:val="000A5474"/>
    <w:rsid w:val="000B14C6"/>
    <w:rsid w:val="000B6017"/>
    <w:rsid w:val="000B619F"/>
    <w:rsid w:val="000C351C"/>
    <w:rsid w:val="000C770F"/>
    <w:rsid w:val="000D0D78"/>
    <w:rsid w:val="000F069B"/>
    <w:rsid w:val="000F7DDE"/>
    <w:rsid w:val="0010058A"/>
    <w:rsid w:val="00101AEF"/>
    <w:rsid w:val="00107CBA"/>
    <w:rsid w:val="00124DBA"/>
    <w:rsid w:val="00125026"/>
    <w:rsid w:val="0012699B"/>
    <w:rsid w:val="001309AB"/>
    <w:rsid w:val="00141629"/>
    <w:rsid w:val="0014664D"/>
    <w:rsid w:val="00146A24"/>
    <w:rsid w:val="00162879"/>
    <w:rsid w:val="001756A1"/>
    <w:rsid w:val="00180A0C"/>
    <w:rsid w:val="00184F71"/>
    <w:rsid w:val="001A59DB"/>
    <w:rsid w:val="001B17E4"/>
    <w:rsid w:val="001D656D"/>
    <w:rsid w:val="001E2433"/>
    <w:rsid w:val="001E5532"/>
    <w:rsid w:val="002013B5"/>
    <w:rsid w:val="002264CD"/>
    <w:rsid w:val="00230FB6"/>
    <w:rsid w:val="00246467"/>
    <w:rsid w:val="00253531"/>
    <w:rsid w:val="00267D69"/>
    <w:rsid w:val="002A4839"/>
    <w:rsid w:val="002B6AB6"/>
    <w:rsid w:val="002B7859"/>
    <w:rsid w:val="002D7B04"/>
    <w:rsid w:val="00301B37"/>
    <w:rsid w:val="00302730"/>
    <w:rsid w:val="003244DC"/>
    <w:rsid w:val="00345362"/>
    <w:rsid w:val="00350F6E"/>
    <w:rsid w:val="00351850"/>
    <w:rsid w:val="00366AD9"/>
    <w:rsid w:val="00377D9C"/>
    <w:rsid w:val="003C21BF"/>
    <w:rsid w:val="003E47F3"/>
    <w:rsid w:val="0040102F"/>
    <w:rsid w:val="00430785"/>
    <w:rsid w:val="0043348C"/>
    <w:rsid w:val="0044302F"/>
    <w:rsid w:val="00445C56"/>
    <w:rsid w:val="00446E37"/>
    <w:rsid w:val="00451E6B"/>
    <w:rsid w:val="00454748"/>
    <w:rsid w:val="004663F6"/>
    <w:rsid w:val="004715D9"/>
    <w:rsid w:val="00472E65"/>
    <w:rsid w:val="004763F9"/>
    <w:rsid w:val="00485D88"/>
    <w:rsid w:val="00492EB2"/>
    <w:rsid w:val="004C32B5"/>
    <w:rsid w:val="004D0BF1"/>
    <w:rsid w:val="004D436F"/>
    <w:rsid w:val="004E07BB"/>
    <w:rsid w:val="004F20B1"/>
    <w:rsid w:val="0050001D"/>
    <w:rsid w:val="00500BC2"/>
    <w:rsid w:val="00506DAD"/>
    <w:rsid w:val="005117E1"/>
    <w:rsid w:val="00515A3D"/>
    <w:rsid w:val="00523B7B"/>
    <w:rsid w:val="005360FB"/>
    <w:rsid w:val="00553609"/>
    <w:rsid w:val="0056739B"/>
    <w:rsid w:val="00573BA7"/>
    <w:rsid w:val="005A121F"/>
    <w:rsid w:val="005A3A20"/>
    <w:rsid w:val="005B3AB4"/>
    <w:rsid w:val="005B5F72"/>
    <w:rsid w:val="005B61E0"/>
    <w:rsid w:val="005B6461"/>
    <w:rsid w:val="005C227E"/>
    <w:rsid w:val="005D1E59"/>
    <w:rsid w:val="005D3755"/>
    <w:rsid w:val="005E04AA"/>
    <w:rsid w:val="005E77FB"/>
    <w:rsid w:val="005F797F"/>
    <w:rsid w:val="00636E50"/>
    <w:rsid w:val="00645FF7"/>
    <w:rsid w:val="006464C1"/>
    <w:rsid w:val="006507F0"/>
    <w:rsid w:val="006532A3"/>
    <w:rsid w:val="00670402"/>
    <w:rsid w:val="00677B64"/>
    <w:rsid w:val="00684D7C"/>
    <w:rsid w:val="0068708D"/>
    <w:rsid w:val="00694B1B"/>
    <w:rsid w:val="006B37D2"/>
    <w:rsid w:val="006C0382"/>
    <w:rsid w:val="006C106F"/>
    <w:rsid w:val="006C2694"/>
    <w:rsid w:val="006C6BA0"/>
    <w:rsid w:val="006E26C3"/>
    <w:rsid w:val="006F4DB4"/>
    <w:rsid w:val="00712D95"/>
    <w:rsid w:val="00730BE9"/>
    <w:rsid w:val="00733FDF"/>
    <w:rsid w:val="0074586C"/>
    <w:rsid w:val="007562BC"/>
    <w:rsid w:val="007757C6"/>
    <w:rsid w:val="00785CFB"/>
    <w:rsid w:val="007910BF"/>
    <w:rsid w:val="007979C9"/>
    <w:rsid w:val="007A2568"/>
    <w:rsid w:val="007A2CED"/>
    <w:rsid w:val="007B2FBB"/>
    <w:rsid w:val="007C6E6B"/>
    <w:rsid w:val="007C71A2"/>
    <w:rsid w:val="007E00A6"/>
    <w:rsid w:val="007E46EC"/>
    <w:rsid w:val="007F117A"/>
    <w:rsid w:val="007F3C28"/>
    <w:rsid w:val="007F56CB"/>
    <w:rsid w:val="007F685C"/>
    <w:rsid w:val="007F77C0"/>
    <w:rsid w:val="00832A01"/>
    <w:rsid w:val="008454C2"/>
    <w:rsid w:val="00853598"/>
    <w:rsid w:val="00872377"/>
    <w:rsid w:val="00876CB7"/>
    <w:rsid w:val="00882F8D"/>
    <w:rsid w:val="008912D6"/>
    <w:rsid w:val="008A5B7B"/>
    <w:rsid w:val="008A5E0F"/>
    <w:rsid w:val="008C31C6"/>
    <w:rsid w:val="008D4368"/>
    <w:rsid w:val="008D612D"/>
    <w:rsid w:val="008D7701"/>
    <w:rsid w:val="008E5C3B"/>
    <w:rsid w:val="008E7CC4"/>
    <w:rsid w:val="008F4C9C"/>
    <w:rsid w:val="008F66E4"/>
    <w:rsid w:val="00907193"/>
    <w:rsid w:val="00925ADE"/>
    <w:rsid w:val="00943D00"/>
    <w:rsid w:val="00946659"/>
    <w:rsid w:val="00962CDC"/>
    <w:rsid w:val="00965C7C"/>
    <w:rsid w:val="00975A27"/>
    <w:rsid w:val="0098552A"/>
    <w:rsid w:val="009973AF"/>
    <w:rsid w:val="009F1725"/>
    <w:rsid w:val="009F73EB"/>
    <w:rsid w:val="00A01364"/>
    <w:rsid w:val="00A37901"/>
    <w:rsid w:val="00A4070F"/>
    <w:rsid w:val="00A41743"/>
    <w:rsid w:val="00A455AE"/>
    <w:rsid w:val="00A63436"/>
    <w:rsid w:val="00A64425"/>
    <w:rsid w:val="00A77B3E"/>
    <w:rsid w:val="00A812A6"/>
    <w:rsid w:val="00A82F16"/>
    <w:rsid w:val="00A83F39"/>
    <w:rsid w:val="00A84462"/>
    <w:rsid w:val="00A934CA"/>
    <w:rsid w:val="00AA42E8"/>
    <w:rsid w:val="00AA5640"/>
    <w:rsid w:val="00AC2458"/>
    <w:rsid w:val="00B103C7"/>
    <w:rsid w:val="00B1074B"/>
    <w:rsid w:val="00B175AF"/>
    <w:rsid w:val="00B21565"/>
    <w:rsid w:val="00B26107"/>
    <w:rsid w:val="00B30F48"/>
    <w:rsid w:val="00B311A1"/>
    <w:rsid w:val="00B339F4"/>
    <w:rsid w:val="00B33E73"/>
    <w:rsid w:val="00B3696B"/>
    <w:rsid w:val="00B503B3"/>
    <w:rsid w:val="00B52C23"/>
    <w:rsid w:val="00B5535E"/>
    <w:rsid w:val="00B61AC4"/>
    <w:rsid w:val="00B61E68"/>
    <w:rsid w:val="00B654CA"/>
    <w:rsid w:val="00B717F1"/>
    <w:rsid w:val="00B75915"/>
    <w:rsid w:val="00B85ACF"/>
    <w:rsid w:val="00BA1BB7"/>
    <w:rsid w:val="00BA3DC5"/>
    <w:rsid w:val="00BA646C"/>
    <w:rsid w:val="00BB5D9F"/>
    <w:rsid w:val="00BC101B"/>
    <w:rsid w:val="00BC3A6B"/>
    <w:rsid w:val="00BC3C66"/>
    <w:rsid w:val="00BC604B"/>
    <w:rsid w:val="00BC707A"/>
    <w:rsid w:val="00BD6598"/>
    <w:rsid w:val="00BE2C44"/>
    <w:rsid w:val="00C1741B"/>
    <w:rsid w:val="00C22F89"/>
    <w:rsid w:val="00C32C26"/>
    <w:rsid w:val="00C34AA7"/>
    <w:rsid w:val="00C37F8D"/>
    <w:rsid w:val="00C43662"/>
    <w:rsid w:val="00C62B46"/>
    <w:rsid w:val="00C70BB0"/>
    <w:rsid w:val="00C746AC"/>
    <w:rsid w:val="00C7511D"/>
    <w:rsid w:val="00C847FB"/>
    <w:rsid w:val="00C872F1"/>
    <w:rsid w:val="00C94C79"/>
    <w:rsid w:val="00C9742C"/>
    <w:rsid w:val="00CA2D3B"/>
    <w:rsid w:val="00CA4A73"/>
    <w:rsid w:val="00CA5B8E"/>
    <w:rsid w:val="00CA6464"/>
    <w:rsid w:val="00CA6FBC"/>
    <w:rsid w:val="00CC2C16"/>
    <w:rsid w:val="00CD59B3"/>
    <w:rsid w:val="00CF1865"/>
    <w:rsid w:val="00D032A1"/>
    <w:rsid w:val="00D04162"/>
    <w:rsid w:val="00D10623"/>
    <w:rsid w:val="00D20480"/>
    <w:rsid w:val="00D24AB5"/>
    <w:rsid w:val="00D25267"/>
    <w:rsid w:val="00D302DE"/>
    <w:rsid w:val="00D4575D"/>
    <w:rsid w:val="00D469DB"/>
    <w:rsid w:val="00D64CC4"/>
    <w:rsid w:val="00D66E97"/>
    <w:rsid w:val="00D77941"/>
    <w:rsid w:val="00D9285C"/>
    <w:rsid w:val="00DA5B10"/>
    <w:rsid w:val="00DA75E8"/>
    <w:rsid w:val="00DB1569"/>
    <w:rsid w:val="00DB4A52"/>
    <w:rsid w:val="00DB7150"/>
    <w:rsid w:val="00DF36D2"/>
    <w:rsid w:val="00DF482F"/>
    <w:rsid w:val="00DF489A"/>
    <w:rsid w:val="00E018C9"/>
    <w:rsid w:val="00E14772"/>
    <w:rsid w:val="00E36DBA"/>
    <w:rsid w:val="00E37412"/>
    <w:rsid w:val="00E64915"/>
    <w:rsid w:val="00E66838"/>
    <w:rsid w:val="00E66F78"/>
    <w:rsid w:val="00E768DE"/>
    <w:rsid w:val="00E80F1D"/>
    <w:rsid w:val="00E83132"/>
    <w:rsid w:val="00E844F7"/>
    <w:rsid w:val="00EA0E46"/>
    <w:rsid w:val="00EB55ED"/>
    <w:rsid w:val="00EB5BCD"/>
    <w:rsid w:val="00EB6AE8"/>
    <w:rsid w:val="00EE12ED"/>
    <w:rsid w:val="00EE60C2"/>
    <w:rsid w:val="00F26D03"/>
    <w:rsid w:val="00F36F1A"/>
    <w:rsid w:val="00F4206A"/>
    <w:rsid w:val="00F44774"/>
    <w:rsid w:val="00F55184"/>
    <w:rsid w:val="00F5734A"/>
    <w:rsid w:val="00F73F32"/>
    <w:rsid w:val="00F7674A"/>
    <w:rsid w:val="00F810AA"/>
    <w:rsid w:val="00F91919"/>
    <w:rsid w:val="00FA72E4"/>
    <w:rsid w:val="00FD351B"/>
    <w:rsid w:val="00FD61F3"/>
    <w:rsid w:val="00FF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3001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99B"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ES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6D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6DBA"/>
    <w:rPr>
      <w:rFonts w:ascii="Arial" w:eastAsia="Arial" w:hAnsi="Arial" w:cs="Arial"/>
      <w:color w:val="000000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36D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DBA"/>
    <w:rPr>
      <w:rFonts w:ascii="Arial" w:eastAsia="Arial" w:hAnsi="Arial" w:cs="Arial"/>
      <w:color w:val="000000"/>
      <w:sz w:val="22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1E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1E6B"/>
    <w:rPr>
      <w:rFonts w:ascii="Tahoma" w:eastAsia="Arial" w:hAnsi="Tahoma" w:cs="Tahoma"/>
      <w:color w:val="000000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D20480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2048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97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&#233;\Desktop\ResumeTemplate%204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D5FBB-AE5A-40DA-BA2B-EEFC24747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ResumeTemplate 4.dotx</Template>
  <TotalTime>0</TotalTime>
  <Pages>1</Pages>
  <Words>265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2009-04-22T19:24:00Z</cp:lastPrinted>
  <dcterms:created xsi:type="dcterms:W3CDTF">2022-07-15T20:27:00Z</dcterms:created>
  <dcterms:modified xsi:type="dcterms:W3CDTF">2023-03-25T23:43:00Z</dcterms:modified>
</cp:coreProperties>
</file>